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2F1" w:rsidRPr="003705C3" w:rsidRDefault="007D32F1" w:rsidP="002D3F82">
      <w:pPr>
        <w:ind w:right="283"/>
        <w:rPr>
          <w:rFonts w:ascii="Times New Roman" w:hAnsi="Times New Roman" w:cs="Times New Roman"/>
          <w:i/>
          <w:iCs/>
        </w:rPr>
      </w:pPr>
    </w:p>
    <w:p w:rsidR="007D32F1" w:rsidRDefault="007D32F1" w:rsidP="00C368EB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9E554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4" o:spid="_x0000_i1025" type="#_x0000_t75" alt="для документов шапка" style="width:508.5pt;height:110.25pt;visibility:visible">
            <v:imagedata r:id="rId7" o:title="" croptop="4821f" cropleft="8700f" cropright="3341f"/>
          </v:shape>
        </w:pict>
      </w:r>
    </w:p>
    <w:p w:rsidR="007D32F1" w:rsidRPr="00C368EB" w:rsidRDefault="007D32F1" w:rsidP="00C368EB">
      <w:pPr>
        <w:spacing w:line="240" w:lineRule="atLeast"/>
        <w:jc w:val="center"/>
        <w:rPr>
          <w:rFonts w:ascii="Times New Roman" w:hAnsi="Times New Roman" w:cs="Times New Roman"/>
          <w:color w:val="1F497D"/>
          <w:sz w:val="28"/>
          <w:szCs w:val="28"/>
        </w:rPr>
      </w:pPr>
      <w:r w:rsidRPr="00C368EB">
        <w:rPr>
          <w:rFonts w:ascii="Times New Roman" w:hAnsi="Times New Roman" w:cs="Times New Roman"/>
          <w:noProof/>
          <w:sz w:val="28"/>
          <w:szCs w:val="28"/>
        </w:rPr>
        <w:t>Колледж космического машиностроения и технологии</w:t>
      </w:r>
    </w:p>
    <w:p w:rsidR="007D32F1" w:rsidRPr="00C368EB" w:rsidRDefault="007D32F1" w:rsidP="00C368EB">
      <w:pPr>
        <w:rPr>
          <w:rFonts w:ascii="Times New Roman" w:hAnsi="Times New Roman" w:cs="Times New Roman"/>
          <w:i/>
          <w:iCs/>
        </w:rPr>
      </w:pPr>
    </w:p>
    <w:p w:rsidR="007D32F1" w:rsidRPr="009E444B" w:rsidRDefault="007D32F1" w:rsidP="00C368EB">
      <w:pPr>
        <w:rPr>
          <w:rFonts w:ascii="Times New Roman" w:hAnsi="Times New Roman" w:cs="Times New Roman"/>
          <w:b/>
          <w:bCs/>
        </w:rPr>
      </w:pPr>
    </w:p>
    <w:p w:rsidR="007D32F1" w:rsidRPr="00C368EB" w:rsidRDefault="007D32F1" w:rsidP="00C368EB">
      <w:pPr>
        <w:rPr>
          <w:rFonts w:ascii="Times New Roman" w:hAnsi="Times New Roman" w:cs="Times New Roman"/>
        </w:rPr>
      </w:pPr>
    </w:p>
    <w:p w:rsidR="007D32F1" w:rsidRPr="00021646" w:rsidRDefault="007D32F1" w:rsidP="00CF3AAC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1646">
        <w:rPr>
          <w:rFonts w:ascii="Times New Roman" w:hAnsi="Times New Roman" w:cs="Times New Roman"/>
          <w:b/>
          <w:bCs/>
          <w:sz w:val="28"/>
          <w:szCs w:val="28"/>
        </w:rPr>
        <w:t>ОТЧЁТПО УЧЕБНОЙ ПРАКТИКЕ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УП.03</w:t>
      </w:r>
    </w:p>
    <w:p w:rsidR="007D32F1" w:rsidRPr="00021646" w:rsidRDefault="007D32F1" w:rsidP="00CF3A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1646">
        <w:rPr>
          <w:rFonts w:ascii="Times New Roman" w:hAnsi="Times New Roman" w:cs="Times New Roman"/>
          <w:b/>
          <w:bCs/>
          <w:sz w:val="28"/>
          <w:szCs w:val="28"/>
        </w:rPr>
        <w:t xml:space="preserve">09.02.03 Программирование в компьютерных системах </w:t>
      </w:r>
      <w:r w:rsidRPr="0002164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7D32F1" w:rsidRPr="00021646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021646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Default="007D32F1" w:rsidP="00F729E6">
      <w:pPr>
        <w:tabs>
          <w:tab w:val="left" w:pos="7938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128" o:spid="_x0000_s1026" style="position:absolute;left:0;text-align:left;z-index:251658240;visibility:visible;mso-wrap-distance-top:-6e-5mm;mso-wrap-distance-bottom:-6e-5mm" from="332.55pt,12pt" to="484.05pt,12pt" strokecolor="windowText" strokeweight=".5pt">
            <v:stroke joinstyle="miter"/>
            <o:lock v:ext="edit" shapetype="f"/>
          </v:line>
        </w:pict>
      </w:r>
      <w:r w:rsidRPr="00CF3AAC">
        <w:rPr>
          <w:rFonts w:ascii="Times New Roman" w:hAnsi="Times New Roman" w:cs="Times New Roman"/>
          <w:b/>
          <w:bCs/>
          <w:sz w:val="24"/>
          <w:szCs w:val="24"/>
        </w:rPr>
        <w:t xml:space="preserve">Студент гр. </w:t>
      </w:r>
      <w:r w:rsidRPr="00CF3AA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F3AAC">
        <w:rPr>
          <w:rFonts w:ascii="Times New Roman" w:hAnsi="Times New Roman" w:cs="Times New Roman"/>
          <w:sz w:val="24"/>
          <w:szCs w:val="24"/>
        </w:rPr>
        <w:t>П1</w:t>
      </w:r>
    </w:p>
    <w:p w:rsidR="007D32F1" w:rsidRPr="00CF3AAC" w:rsidRDefault="007D32F1" w:rsidP="00F729E6">
      <w:pPr>
        <w:tabs>
          <w:tab w:val="left" w:pos="7938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129" o:spid="_x0000_s1027" style="position:absolute;left:0;text-align:left;z-index:251659264;visibility:visible;mso-wrap-distance-top:-6e-5mm;mso-wrap-distance-bottom:-6e-5mm" from="265.8pt,12.4pt" to="484.95pt,12.4pt" strokecolor="windowText" strokeweight=".5pt">
            <v:stroke joinstyle="miter"/>
            <o:lock v:ext="edit" shapetype="f"/>
          </v:line>
        </w:pict>
      </w:r>
      <w:bookmarkStart w:id="0" w:name="_GoBack"/>
      <w:bookmarkEnd w:id="0"/>
    </w:p>
    <w:p w:rsidR="007D32F1" w:rsidRPr="00CF3AAC" w:rsidRDefault="007D32F1" w:rsidP="00CF3AAC">
      <w:pPr>
        <w:tabs>
          <w:tab w:val="left" w:pos="6946"/>
          <w:tab w:val="left" w:pos="7938"/>
        </w:tabs>
        <w:ind w:left="5245"/>
        <w:rPr>
          <w:rFonts w:ascii="Times New Roman" w:hAnsi="Times New Roman" w:cs="Times New Roman"/>
          <w:sz w:val="24"/>
          <w:szCs w:val="24"/>
        </w:rPr>
      </w:pPr>
      <w:r w:rsidRPr="00CF3AAC">
        <w:rPr>
          <w:rFonts w:ascii="Times New Roman" w:hAnsi="Times New Roman" w:cs="Times New Roman"/>
          <w:sz w:val="24"/>
          <w:szCs w:val="24"/>
        </w:rPr>
        <w:tab/>
        <w:t>(Фамилия, И. О.)</w:t>
      </w:r>
    </w:p>
    <w:p w:rsidR="007D32F1" w:rsidRPr="00CF3AAC" w:rsidRDefault="007D32F1" w:rsidP="00CF3AAC">
      <w:pPr>
        <w:ind w:left="5245"/>
        <w:rPr>
          <w:rFonts w:ascii="Times New Roman" w:hAnsi="Times New Roman" w:cs="Times New Roman"/>
          <w:b/>
          <w:bCs/>
          <w:sz w:val="24"/>
          <w:szCs w:val="24"/>
        </w:rPr>
      </w:pPr>
      <w:r w:rsidRPr="00CF3AAC"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</w:t>
      </w:r>
    </w:p>
    <w:p w:rsidR="007D32F1" w:rsidRPr="00CF3AAC" w:rsidRDefault="007D32F1" w:rsidP="00CF3AAC">
      <w:pPr>
        <w:spacing w:after="0"/>
        <w:ind w:left="524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130" o:spid="_x0000_s1028" style="position:absolute;left:0;text-align:left;z-index:251660288;visibility:visible;mso-wrap-distance-top:-6e-5mm;mso-wrap-distance-bottom:-6e-5mm" from="262.05pt,12.5pt" to="481.2pt,12.5pt" strokecolor="windowText" strokeweight=".5pt">
            <v:stroke joinstyle="miter"/>
            <o:lock v:ext="edit" shapetype="f"/>
          </v:line>
        </w:pict>
      </w:r>
      <w:r w:rsidRPr="00CF3AAC">
        <w:rPr>
          <w:rFonts w:ascii="Times New Roman" w:hAnsi="Times New Roman" w:cs="Times New Roman"/>
          <w:sz w:val="24"/>
          <w:szCs w:val="24"/>
        </w:rPr>
        <w:t>Абраменко Е.Р.</w:t>
      </w:r>
    </w:p>
    <w:p w:rsidR="007D32F1" w:rsidRPr="00CF3AAC" w:rsidRDefault="007D32F1" w:rsidP="00CF3AAC">
      <w:pPr>
        <w:tabs>
          <w:tab w:val="left" w:pos="6946"/>
          <w:tab w:val="left" w:pos="7938"/>
        </w:tabs>
        <w:ind w:left="5245"/>
        <w:rPr>
          <w:rFonts w:ascii="Times New Roman" w:hAnsi="Times New Roman" w:cs="Times New Roman"/>
          <w:sz w:val="24"/>
          <w:szCs w:val="24"/>
        </w:rPr>
      </w:pPr>
      <w:r w:rsidRPr="00CF3AAC">
        <w:rPr>
          <w:rFonts w:ascii="Times New Roman" w:hAnsi="Times New Roman" w:cs="Times New Roman"/>
          <w:sz w:val="24"/>
          <w:szCs w:val="24"/>
        </w:rPr>
        <w:tab/>
        <w:t>(Фамилия, И. О.)</w:t>
      </w:r>
    </w:p>
    <w:p w:rsidR="007D32F1" w:rsidRPr="00CF3AAC" w:rsidRDefault="007D32F1" w:rsidP="00CF3AAC">
      <w:pPr>
        <w:tabs>
          <w:tab w:val="center" w:pos="7441"/>
        </w:tabs>
        <w:ind w:left="524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131" o:spid="_x0000_s1029" style="position:absolute;left:0;text-align:left;z-index:251661312;visibility:visible;mso-wrap-distance-top:-6e-5mm;mso-wrap-distance-bottom:-6e-5mm;mso-position-horizontal-relative:margin" from="307.05pt,13.75pt" to="479.55pt,13.75pt" strokecolor="windowText" strokeweight=".5pt">
            <v:stroke joinstyle="miter"/>
            <o:lock v:ext="edit" shapetype="f"/>
            <w10:wrap anchorx="margin"/>
          </v:line>
        </w:pict>
      </w:r>
      <w:r w:rsidRPr="00CF3AAC">
        <w:rPr>
          <w:rFonts w:ascii="Times New Roman" w:hAnsi="Times New Roman" w:cs="Times New Roman"/>
          <w:b/>
          <w:bCs/>
          <w:sz w:val="24"/>
          <w:szCs w:val="24"/>
        </w:rPr>
        <w:t>Оценка</w:t>
      </w:r>
      <w:r w:rsidRPr="00CF3AA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D32F1" w:rsidRPr="00CF3AAC" w:rsidRDefault="007D32F1" w:rsidP="00CF3A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AAC">
        <w:rPr>
          <w:rFonts w:ascii="Times New Roman" w:hAnsi="Times New Roman" w:cs="Times New Roman"/>
          <w:b/>
          <w:bCs/>
          <w:sz w:val="24"/>
          <w:szCs w:val="24"/>
        </w:rPr>
        <w:t>Королёв, 20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CF3AAC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D32F1" w:rsidRPr="00801130" w:rsidRDefault="007D32F1" w:rsidP="009E444B">
      <w:pPr>
        <w:pStyle w:val="TOCHeading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Содержание</w:t>
      </w:r>
    </w:p>
    <w:p w:rsidR="007D32F1" w:rsidRDefault="007D32F1">
      <w:pPr>
        <w:pStyle w:val="TOC1"/>
        <w:tabs>
          <w:tab w:val="left" w:pos="440"/>
          <w:tab w:val="right" w:leader="dot" w:pos="10195"/>
        </w:tabs>
        <w:rPr>
          <w:noProof/>
          <w:lang w:eastAsia="ru-RU"/>
        </w:rPr>
      </w:pPr>
      <w:r w:rsidRPr="003E1507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3E1507">
        <w:rPr>
          <w:rFonts w:ascii="Times New Roman" w:hAnsi="Times New Roman" w:cs="Times New Roman"/>
          <w:color w:val="000000"/>
          <w:sz w:val="28"/>
          <w:szCs w:val="28"/>
        </w:rPr>
        <w:instrText xml:space="preserve"> TOC \o "1-3" \h \z \u </w:instrText>
      </w:r>
      <w:r w:rsidRPr="003E1507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hyperlink w:anchor="_Toc25248892" w:history="1">
        <w:r w:rsidRPr="00422E93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Задание по учебной практике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440"/>
          <w:tab w:val="right" w:leader="dot" w:pos="10195"/>
        </w:tabs>
        <w:rPr>
          <w:noProof/>
          <w:lang w:eastAsia="ru-RU"/>
        </w:rPr>
      </w:pPr>
      <w:hyperlink w:anchor="_Toc25248893" w:history="1">
        <w:r w:rsidRPr="00422E93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Программа «Электронный журнал»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660"/>
          <w:tab w:val="right" w:leader="dot" w:pos="10195"/>
        </w:tabs>
        <w:rPr>
          <w:noProof/>
          <w:lang w:eastAsia="ru-RU"/>
        </w:rPr>
      </w:pPr>
      <w:hyperlink w:anchor="_Toc25248894" w:history="1">
        <w:r w:rsidRPr="00422E93">
          <w:rPr>
            <w:rStyle w:val="Hyperlink"/>
            <w:rFonts w:ascii="Times New Roman" w:hAnsi="Times New Roman" w:cs="Times New Roman"/>
            <w:noProof/>
          </w:rPr>
          <w:t>2.2.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Описание переменных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660"/>
          <w:tab w:val="right" w:leader="dot" w:pos="10195"/>
        </w:tabs>
        <w:rPr>
          <w:noProof/>
          <w:lang w:eastAsia="ru-RU"/>
        </w:rPr>
      </w:pPr>
      <w:hyperlink w:anchor="_Toc25248895" w:history="1">
        <w:r w:rsidRPr="00422E93">
          <w:rPr>
            <w:rStyle w:val="Hyperlink"/>
            <w:rFonts w:ascii="Times New Roman" w:hAnsi="Times New Roman" w:cs="Times New Roman"/>
            <w:noProof/>
            <w:lang w:val="en-US"/>
          </w:rPr>
          <w:t>2.3.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  <w:lang w:val="en-US"/>
          </w:rPr>
          <w:t>Описание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660"/>
          <w:tab w:val="right" w:leader="dot" w:pos="10195"/>
        </w:tabs>
        <w:rPr>
          <w:noProof/>
          <w:lang w:eastAsia="ru-RU"/>
        </w:rPr>
      </w:pPr>
      <w:hyperlink w:anchor="_Toc25248896" w:history="1">
        <w:r w:rsidRPr="00422E93">
          <w:rPr>
            <w:rStyle w:val="Hyperlink"/>
            <w:rFonts w:ascii="Times New Roman" w:hAnsi="Times New Roman" w:cs="Times New Roman"/>
            <w:noProof/>
          </w:rPr>
          <w:t>2.4.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  <w:lang w:val="en-US"/>
          </w:rPr>
          <w:t>Алгоритм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660"/>
          <w:tab w:val="right" w:leader="dot" w:pos="10195"/>
        </w:tabs>
        <w:rPr>
          <w:noProof/>
          <w:lang w:eastAsia="ru-RU"/>
        </w:rPr>
      </w:pPr>
      <w:hyperlink w:anchor="_Toc25248897" w:history="1">
        <w:r w:rsidRPr="00422E93">
          <w:rPr>
            <w:rStyle w:val="Hyperlink"/>
            <w:rFonts w:ascii="Times New Roman" w:hAnsi="Times New Roman" w:cs="Times New Roman"/>
            <w:noProof/>
          </w:rPr>
          <w:t>2.5.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Окна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880"/>
          <w:tab w:val="right" w:leader="dot" w:pos="10195"/>
        </w:tabs>
        <w:rPr>
          <w:noProof/>
          <w:lang w:eastAsia="ru-RU"/>
        </w:rPr>
      </w:pPr>
      <w:hyperlink w:anchor="_Toc25248898" w:history="1">
        <w:r w:rsidRPr="00422E93">
          <w:rPr>
            <w:rStyle w:val="Hyperlink"/>
            <w:rFonts w:ascii="Times New Roman" w:hAnsi="Times New Roman" w:cs="Times New Roman"/>
            <w:noProof/>
          </w:rPr>
          <w:t>2.5.1.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880"/>
          <w:tab w:val="right" w:leader="dot" w:pos="10195"/>
        </w:tabs>
        <w:rPr>
          <w:noProof/>
          <w:lang w:eastAsia="ru-RU"/>
        </w:rPr>
      </w:pPr>
      <w:hyperlink w:anchor="_Toc25248899" w:history="1">
        <w:r w:rsidRPr="00422E93">
          <w:rPr>
            <w:rStyle w:val="Hyperlink"/>
            <w:rFonts w:ascii="Times New Roman" w:hAnsi="Times New Roman" w:cs="Times New Roman"/>
            <w:noProof/>
          </w:rPr>
          <w:t>2.5.2.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Диалоговое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880"/>
          <w:tab w:val="right" w:leader="dot" w:pos="10195"/>
        </w:tabs>
        <w:rPr>
          <w:noProof/>
          <w:lang w:eastAsia="ru-RU"/>
        </w:rPr>
      </w:pPr>
      <w:hyperlink w:anchor="_Toc25248900" w:history="1">
        <w:r w:rsidRPr="00422E93">
          <w:rPr>
            <w:rStyle w:val="Hyperlink"/>
            <w:rFonts w:ascii="Times New Roman" w:hAnsi="Times New Roman" w:cs="Times New Roman"/>
            <w:noProof/>
          </w:rPr>
          <w:t>2.5.3.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Окно успеваемости группы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660"/>
          <w:tab w:val="right" w:leader="dot" w:pos="10195"/>
        </w:tabs>
        <w:rPr>
          <w:noProof/>
          <w:lang w:eastAsia="ru-RU"/>
        </w:rPr>
      </w:pPr>
      <w:hyperlink w:anchor="_Toc25248901" w:history="1">
        <w:r w:rsidRPr="00422E93">
          <w:rPr>
            <w:rStyle w:val="Hyperlink"/>
            <w:rFonts w:ascii="Times New Roman" w:hAnsi="Times New Roman" w:cs="Times New Roman"/>
            <w:noProof/>
          </w:rPr>
          <w:t>2.6.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Листинг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left" w:pos="440"/>
          <w:tab w:val="right" w:leader="dot" w:pos="10195"/>
        </w:tabs>
        <w:rPr>
          <w:noProof/>
          <w:lang w:eastAsia="ru-RU"/>
        </w:rPr>
      </w:pPr>
      <w:hyperlink w:anchor="_Toc25248902" w:history="1">
        <w:r w:rsidRPr="00422E93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noProof/>
            <w:lang w:eastAsia="ru-RU"/>
          </w:rPr>
          <w:tab/>
        </w:r>
        <w:r w:rsidRPr="00422E93">
          <w:rPr>
            <w:rStyle w:val="Hyperlink"/>
            <w:rFonts w:ascii="Times New Roman" w:hAnsi="Times New Roman" w:cs="Times New Roman"/>
            <w:noProof/>
          </w:rPr>
          <w:t>Тестирование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right" w:leader="dot" w:pos="10195"/>
        </w:tabs>
        <w:rPr>
          <w:noProof/>
          <w:lang w:eastAsia="ru-RU"/>
        </w:rPr>
      </w:pPr>
      <w:hyperlink w:anchor="_Toc25248903" w:history="1">
        <w:r w:rsidRPr="00422E93">
          <w:rPr>
            <w:rStyle w:val="Hyperlink"/>
            <w:rFonts w:ascii="Times New Roman" w:hAnsi="Times New Roman" w:cs="Times New Roman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D32F1" w:rsidRDefault="007D32F1">
      <w:pPr>
        <w:pStyle w:val="TOC1"/>
        <w:tabs>
          <w:tab w:val="right" w:leader="dot" w:pos="10195"/>
        </w:tabs>
        <w:rPr>
          <w:noProof/>
          <w:lang w:eastAsia="ru-RU"/>
        </w:rPr>
      </w:pPr>
      <w:hyperlink w:anchor="_Toc25248904" w:history="1">
        <w:r w:rsidRPr="00422E93">
          <w:rPr>
            <w:rStyle w:val="Hyperlink"/>
            <w:rFonts w:ascii="Times New Roman" w:hAnsi="Times New Roman" w:cs="Times New Roman"/>
            <w:noProof/>
          </w:rPr>
          <w:t>Дневник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_Toc25248904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D32F1" w:rsidRDefault="007D32F1">
      <w:r w:rsidRPr="003E1507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7D32F1" w:rsidRDefault="007D32F1" w:rsidP="001343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7D32F1" w:rsidRDefault="007D32F1" w:rsidP="00571AF4">
      <w:pPr>
        <w:pStyle w:val="Heading1"/>
        <w:numPr>
          <w:ilvl w:val="0"/>
          <w:numId w:val="1"/>
        </w:numPr>
        <w:spacing w:after="240"/>
        <w:ind w:left="1134" w:hanging="425"/>
        <w:jc w:val="both"/>
        <w:rPr>
          <w:rFonts w:ascii="Times New Roman" w:hAnsi="Times New Roman" w:cs="Times New Roman"/>
          <w:color w:val="auto"/>
        </w:rPr>
      </w:pPr>
      <w:bookmarkStart w:id="1" w:name="_Toc532473309"/>
      <w:bookmarkStart w:id="2" w:name="_Toc25248892"/>
      <w:r w:rsidRPr="003D574D">
        <w:rPr>
          <w:rFonts w:ascii="Times New Roman" w:hAnsi="Times New Roman" w:cs="Times New Roman"/>
          <w:color w:val="auto"/>
        </w:rPr>
        <w:t>Задание по учебной практике</w:t>
      </w:r>
      <w:bookmarkEnd w:id="1"/>
      <w:bookmarkEnd w:id="2"/>
    </w:p>
    <w:p w:rsidR="007D32F1" w:rsidRPr="00E00C3A" w:rsidRDefault="007D32F1" w:rsidP="00E00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3A">
        <w:rPr>
          <w:rFonts w:ascii="Times New Roman" w:hAnsi="Times New Roman" w:cs="Times New Roman"/>
          <w:sz w:val="28"/>
          <w:szCs w:val="28"/>
        </w:rPr>
        <w:t xml:space="preserve">В ходе учебной практики по программе УП ПМ.03.01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включает: </w:t>
      </w:r>
    </w:p>
    <w:p w:rsidR="007D32F1" w:rsidRPr="00E00C3A" w:rsidRDefault="007D32F1" w:rsidP="00E00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3A">
        <w:rPr>
          <w:rFonts w:ascii="Times New Roman" w:hAnsi="Times New Roman" w:cs="Times New Roman"/>
          <w:sz w:val="28"/>
          <w:szCs w:val="28"/>
        </w:rPr>
        <w:t>1.</w:t>
      </w:r>
      <w:r w:rsidRPr="00E00C3A">
        <w:rPr>
          <w:rFonts w:ascii="Times New Roman" w:hAnsi="Times New Roman" w:cs="Times New Roman"/>
          <w:sz w:val="28"/>
          <w:szCs w:val="28"/>
        </w:rPr>
        <w:tab/>
        <w:t>Разработка требований и технического задания к программе «Электронный журнал».</w:t>
      </w:r>
    </w:p>
    <w:p w:rsidR="007D32F1" w:rsidRPr="00E00C3A" w:rsidRDefault="007D32F1" w:rsidP="00E00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3A">
        <w:rPr>
          <w:rFonts w:ascii="Times New Roman" w:hAnsi="Times New Roman" w:cs="Times New Roman"/>
          <w:sz w:val="28"/>
          <w:szCs w:val="28"/>
        </w:rPr>
        <w:t>2.</w:t>
      </w:r>
      <w:r w:rsidRPr="00E00C3A">
        <w:rPr>
          <w:rFonts w:ascii="Times New Roman" w:hAnsi="Times New Roman" w:cs="Times New Roman"/>
          <w:sz w:val="28"/>
          <w:szCs w:val="28"/>
        </w:rPr>
        <w:tab/>
        <w:t>Разработка требований к модулю программы «Электронный журнал».</w:t>
      </w:r>
    </w:p>
    <w:p w:rsidR="007D32F1" w:rsidRPr="00E00C3A" w:rsidRDefault="007D32F1" w:rsidP="00E00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3A">
        <w:rPr>
          <w:rFonts w:ascii="Times New Roman" w:hAnsi="Times New Roman" w:cs="Times New Roman"/>
          <w:sz w:val="28"/>
          <w:szCs w:val="28"/>
        </w:rPr>
        <w:t>3.</w:t>
      </w:r>
      <w:r w:rsidRPr="00E00C3A">
        <w:rPr>
          <w:rFonts w:ascii="Times New Roman" w:hAnsi="Times New Roman" w:cs="Times New Roman"/>
          <w:sz w:val="28"/>
          <w:szCs w:val="28"/>
        </w:rPr>
        <w:tab/>
        <w:t>Построение UML-диаграмм к программе «Электронный журнал».</w:t>
      </w:r>
    </w:p>
    <w:p w:rsidR="007D32F1" w:rsidRPr="00E00C3A" w:rsidRDefault="007D32F1" w:rsidP="00E00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0C3A">
        <w:rPr>
          <w:rFonts w:ascii="Times New Roman" w:hAnsi="Times New Roman" w:cs="Times New Roman"/>
          <w:sz w:val="28"/>
          <w:szCs w:val="28"/>
        </w:rPr>
        <w:t>4.</w:t>
      </w:r>
      <w:r w:rsidRPr="00E00C3A">
        <w:rPr>
          <w:rFonts w:ascii="Times New Roman" w:hAnsi="Times New Roman" w:cs="Times New Roman"/>
          <w:sz w:val="28"/>
          <w:szCs w:val="28"/>
        </w:rPr>
        <w:tab/>
        <w:t>Разработка программы «Электронный журнал».</w:t>
      </w:r>
    </w:p>
    <w:p w:rsidR="007D32F1" w:rsidRPr="0091335A" w:rsidRDefault="007D32F1" w:rsidP="00E00C3A">
      <w:pPr>
        <w:spacing w:after="0" w:line="360" w:lineRule="auto"/>
        <w:ind w:firstLine="709"/>
        <w:jc w:val="both"/>
      </w:pPr>
      <w:r w:rsidRPr="00E00C3A">
        <w:rPr>
          <w:rFonts w:ascii="Times New Roman" w:hAnsi="Times New Roman" w:cs="Times New Roman"/>
          <w:sz w:val="28"/>
          <w:szCs w:val="28"/>
        </w:rPr>
        <w:t>5.</w:t>
      </w:r>
      <w:r w:rsidRPr="00E00C3A">
        <w:rPr>
          <w:rFonts w:ascii="Times New Roman" w:hAnsi="Times New Roman" w:cs="Times New Roman"/>
          <w:sz w:val="28"/>
          <w:szCs w:val="28"/>
        </w:rPr>
        <w:tab/>
        <w:t>Тестирование, отладка, оптимизация программы «Электронный журнал».</w:t>
      </w:r>
      <w:r>
        <w:br w:type="page"/>
      </w:r>
    </w:p>
    <w:p w:rsidR="007D32F1" w:rsidRDefault="007D32F1" w:rsidP="00B649C1">
      <w:pPr>
        <w:pStyle w:val="Heading1"/>
        <w:numPr>
          <w:ilvl w:val="0"/>
          <w:numId w:val="1"/>
        </w:numPr>
        <w:spacing w:after="240"/>
        <w:ind w:left="993" w:hanging="284"/>
        <w:jc w:val="both"/>
        <w:rPr>
          <w:rFonts w:ascii="Times New Roman" w:hAnsi="Times New Roman" w:cs="Times New Roman"/>
          <w:color w:val="auto"/>
        </w:rPr>
      </w:pPr>
      <w:bookmarkStart w:id="3" w:name="_Toc25248893"/>
      <w:r>
        <w:rPr>
          <w:rFonts w:ascii="Times New Roman" w:hAnsi="Times New Roman" w:cs="Times New Roman"/>
          <w:color w:val="auto"/>
        </w:rPr>
        <w:t>Программа «Электронный журнал</w:t>
      </w:r>
      <w:r w:rsidRPr="00976BD8">
        <w:rPr>
          <w:rFonts w:ascii="Times New Roman" w:hAnsi="Times New Roman" w:cs="Times New Roman"/>
          <w:color w:val="auto"/>
        </w:rPr>
        <w:t>»</w:t>
      </w:r>
      <w:bookmarkEnd w:id="3"/>
    </w:p>
    <w:p w:rsidR="007D32F1" w:rsidRPr="004D6B14" w:rsidRDefault="007D32F1" w:rsidP="00D713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14"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 выполнить следующие этапы:</w:t>
      </w:r>
    </w:p>
    <w:p w:rsidR="007D32F1" w:rsidRPr="00890BB2" w:rsidRDefault="007D32F1" w:rsidP="00890BB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BB2">
        <w:rPr>
          <w:rFonts w:ascii="Times New Roman" w:hAnsi="Times New Roman" w:cs="Times New Roman"/>
          <w:sz w:val="28"/>
          <w:szCs w:val="28"/>
        </w:rPr>
        <w:t>разработка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BB2">
        <w:rPr>
          <w:rFonts w:ascii="Times New Roman" w:hAnsi="Times New Roman" w:cs="Times New Roman"/>
          <w:sz w:val="28"/>
          <w:szCs w:val="28"/>
        </w:rPr>
        <w:t>приложения: для взаимодействия пользователя с программой.</w:t>
      </w:r>
    </w:p>
    <w:p w:rsidR="007D32F1" w:rsidRPr="00890BB2" w:rsidRDefault="007D32F1" w:rsidP="00890BB2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BB2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0BB2">
        <w:rPr>
          <w:rFonts w:ascii="Times New Roman" w:hAnsi="Times New Roman" w:cs="Times New Roman"/>
          <w:sz w:val="28"/>
          <w:szCs w:val="28"/>
        </w:rPr>
        <w:t>функциональной части приложения, для отображения интерфейса, работы с базой данных, вывода диаграмм.</w:t>
      </w:r>
    </w:p>
    <w:p w:rsidR="007D32F1" w:rsidRPr="00870594" w:rsidRDefault="007D32F1" w:rsidP="0087059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0594">
        <w:rPr>
          <w:rFonts w:ascii="Times New Roman" w:hAnsi="Times New Roman" w:cs="Times New Roman"/>
          <w:b/>
          <w:bCs/>
          <w:sz w:val="28"/>
          <w:szCs w:val="28"/>
        </w:rPr>
        <w:t>Диаграммы классов для программы</w:t>
      </w:r>
    </w:p>
    <w:p w:rsidR="007D32F1" w:rsidRPr="004D6B14" w:rsidRDefault="007D32F1" w:rsidP="00BF13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D6B14">
        <w:rPr>
          <w:rFonts w:ascii="Times New Roman" w:hAnsi="Times New Roman" w:cs="Times New Roman"/>
          <w:sz w:val="28"/>
          <w:szCs w:val="28"/>
        </w:rPr>
        <w:t xml:space="preserve"> содержит в себе 2 класса:</w:t>
      </w:r>
    </w:p>
    <w:p w:rsidR="007D32F1" w:rsidRPr="004D6B14" w:rsidRDefault="007D32F1" w:rsidP="004D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14">
        <w:rPr>
          <w:rFonts w:ascii="Times New Roman" w:hAnsi="Times New Roman" w:cs="Times New Roman"/>
          <w:sz w:val="28"/>
          <w:szCs w:val="28"/>
        </w:rPr>
        <w:t>Unit1: основной класс программы, отвечающий за работу главной формы программы, заполнение журнала, загрузку журнала из базы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D6B14">
        <w:rPr>
          <w:rFonts w:ascii="Times New Roman" w:hAnsi="Times New Roman" w:cs="Times New Roman"/>
          <w:sz w:val="28"/>
          <w:szCs w:val="28"/>
        </w:rPr>
        <w:t xml:space="preserve"> сохранение журнала в базу данных, расчет среднего балла отдельного студента;</w:t>
      </w:r>
    </w:p>
    <w:p w:rsidR="007D32F1" w:rsidRPr="004D6B14" w:rsidRDefault="007D32F1" w:rsidP="004D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14">
        <w:rPr>
          <w:rFonts w:ascii="Times New Roman" w:hAnsi="Times New Roman" w:cs="Times New Roman"/>
          <w:sz w:val="28"/>
          <w:szCs w:val="28"/>
        </w:rPr>
        <w:t>Unit2:класс, отвечающий за вывод успеваемости всей группы студентов в виде круговой диаграммы;</w:t>
      </w:r>
    </w:p>
    <w:p w:rsidR="007D32F1" w:rsidRPr="00890B1A" w:rsidRDefault="007D32F1" w:rsidP="00890B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4" w:name="OLE_LINK1"/>
      <w:bookmarkStart w:id="5" w:name="OLE_LINK2"/>
      <w:r w:rsidRPr="00890B1A">
        <w:rPr>
          <w:rFonts w:ascii="Times New Roman" w:hAnsi="Times New Roman" w:cs="Times New Roman"/>
          <w:sz w:val="28"/>
          <w:szCs w:val="28"/>
        </w:rPr>
        <w:t>Диаграмма класс</w:t>
      </w:r>
      <w:r>
        <w:rPr>
          <w:rFonts w:ascii="Times New Roman" w:hAnsi="Times New Roman" w:cs="Times New Roman"/>
          <w:sz w:val="28"/>
          <w:szCs w:val="28"/>
        </w:rPr>
        <w:t>ов приложения представлена на рисунке 2</w:t>
      </w:r>
      <w:r w:rsidRPr="00C13DCE">
        <w:rPr>
          <w:rFonts w:ascii="Times New Roman" w:hAnsi="Times New Roman" w:cs="Times New Roman"/>
          <w:sz w:val="28"/>
          <w:szCs w:val="28"/>
        </w:rPr>
        <w:t>.1</w:t>
      </w:r>
      <w:r w:rsidRPr="00890B1A">
        <w:rPr>
          <w:rFonts w:ascii="Times New Roman" w:hAnsi="Times New Roman" w:cs="Times New Roman"/>
          <w:sz w:val="28"/>
          <w:szCs w:val="28"/>
        </w:rPr>
        <w:t>.</w:t>
      </w:r>
      <w:bookmarkEnd w:id="4"/>
      <w:bookmarkEnd w:id="5"/>
    </w:p>
    <w:p w:rsidR="007D32F1" w:rsidRDefault="007D32F1" w:rsidP="00890B1A">
      <w:pPr>
        <w:pStyle w:val="ListParagraph"/>
        <w:keepNext/>
        <w:ind w:left="0"/>
        <w:jc w:val="center"/>
        <w:rPr>
          <w:rFonts w:cs="Times New Roman"/>
        </w:rPr>
      </w:pPr>
      <w:r w:rsidRPr="00CD29FC">
        <w:rPr>
          <w:rFonts w:cs="Times New Roman"/>
          <w:noProof/>
        </w:rPr>
        <w:pict>
          <v:shape id="Рисунок 2" o:spid="_x0000_i1026" type="#_x0000_t75" style="width:448.5pt;height:405pt;visibility:visible">
            <v:imagedata r:id="rId8" o:title=""/>
          </v:shape>
        </w:pict>
      </w:r>
    </w:p>
    <w:p w:rsidR="007D32F1" w:rsidRPr="00C13DCE" w:rsidRDefault="007D32F1" w:rsidP="009C78EC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 w:rsidRPr="00C13DC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2.</w: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begin"/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instrText xml:space="preserve"> SEQ Рисунок \* ARABIC </w:instrTex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000000"/>
          <w:sz w:val="28"/>
          <w:szCs w:val="28"/>
        </w:rPr>
        <w:t>1</w: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fldChar w:fldCharType="end"/>
      </w:r>
      <w:r w:rsidRPr="00C13DC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8E0B3F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)</w:t>
      </w:r>
    </w:p>
    <w:p w:rsidR="007D32F1" w:rsidRDefault="007D32F1" w:rsidP="003B2ABA">
      <w:pPr>
        <w:pStyle w:val="Heading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6" w:name="_Toc25248894"/>
      <w:r>
        <w:rPr>
          <w:rFonts w:ascii="Times New Roman" w:hAnsi="Times New Roman" w:cs="Times New Roman"/>
          <w:color w:val="auto"/>
        </w:rPr>
        <w:t>Описание переменных программы</w:t>
      </w:r>
      <w:bookmarkEnd w:id="6"/>
    </w:p>
    <w:p w:rsidR="007D32F1" w:rsidRDefault="007D32F1" w:rsidP="004D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B14">
        <w:rPr>
          <w:rFonts w:ascii="Times New Roman" w:hAnsi="Times New Roman" w:cs="Times New Roman"/>
          <w:sz w:val="28"/>
          <w:szCs w:val="28"/>
        </w:rPr>
        <w:t>Для полного функционирования программы используются глобальные переменные, описанные в Таблице 1.</w:t>
      </w:r>
    </w:p>
    <w:p w:rsidR="007D32F1" w:rsidRPr="00870594" w:rsidRDefault="007D32F1" w:rsidP="0087059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Таблица 1.</w:t>
      </w:r>
    </w:p>
    <w:tbl>
      <w:tblPr>
        <w:tblW w:w="102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399"/>
        <w:gridCol w:w="3399"/>
        <w:gridCol w:w="3402"/>
      </w:tblGrid>
      <w:tr w:rsidR="007D32F1" w:rsidRPr="007B28AA">
        <w:trPr>
          <w:trHeight w:val="440"/>
        </w:trPr>
        <w:tc>
          <w:tcPr>
            <w:tcW w:w="3399" w:type="dxa"/>
          </w:tcPr>
          <w:p w:rsidR="007D32F1" w:rsidRPr="007B28AA" w:rsidRDefault="007D32F1" w:rsidP="007B28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Имяпеременной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D32F1" w:rsidRPr="007B28AA">
        <w:trPr>
          <w:trHeight w:val="737"/>
        </w:trPr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sl1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402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низким баллом, выводящееся в диаграмму</w:t>
            </w:r>
          </w:p>
        </w:tc>
      </w:tr>
      <w:tr w:rsidR="007D32F1" w:rsidRPr="007B28AA"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sl2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средним баллом, выводящееся в диаграмму.</w:t>
            </w:r>
          </w:p>
        </w:tc>
      </w:tr>
      <w:tr w:rsidR="007D32F1" w:rsidRPr="007B28AA"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sl3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 Unit2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Кол-во студентов с высоким баллом, выводящееся в диаграмму</w:t>
            </w:r>
          </w:p>
        </w:tc>
      </w:tr>
      <w:tr w:rsidR="007D32F1" w:rsidRPr="007B28AA"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zagCol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Количество столбцов во время загрузки базы данных.</w:t>
            </w:r>
          </w:p>
        </w:tc>
      </w:tr>
      <w:tr w:rsidR="007D32F1" w:rsidRPr="007B28AA"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zagRow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Количество строк во время загрузки базы данных.</w:t>
            </w:r>
          </w:p>
        </w:tc>
      </w:tr>
      <w:tr w:rsidR="007D32F1" w:rsidRPr="007B28AA"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tekstr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Unit</w:t>
            </w: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Текущая строка, используемая в основных функциях программы.</w:t>
            </w:r>
          </w:p>
        </w:tc>
      </w:tr>
      <w:tr w:rsidR="007D32F1" w:rsidRPr="007B28AA">
        <w:trPr>
          <w:trHeight w:val="248"/>
        </w:trPr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Slices</w:t>
            </w:r>
          </w:p>
        </w:tc>
        <w:tc>
          <w:tcPr>
            <w:tcW w:w="3399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Unit2</w:t>
            </w:r>
          </w:p>
        </w:tc>
        <w:tc>
          <w:tcPr>
            <w:tcW w:w="3397" w:type="dxa"/>
          </w:tcPr>
          <w:p w:rsidR="007D32F1" w:rsidRPr="007B28AA" w:rsidRDefault="007D32F1" w:rsidP="007B28A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Переменная круговой диаграммы, использующаяся для отрисовки.</w:t>
            </w:r>
          </w:p>
        </w:tc>
      </w:tr>
    </w:tbl>
    <w:p w:rsidR="007D32F1" w:rsidRPr="004D6B14" w:rsidRDefault="007D32F1" w:rsidP="004D6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32F1" w:rsidRDefault="007D32F1" w:rsidP="00870594">
      <w:pPr>
        <w:pStyle w:val="Heading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  <w:lang w:val="en-US"/>
        </w:rPr>
      </w:pPr>
      <w:bookmarkStart w:id="7" w:name="_Toc25248895"/>
      <w:r>
        <w:rPr>
          <w:rFonts w:ascii="Times New Roman" w:hAnsi="Times New Roman" w:cs="Times New Roman"/>
          <w:color w:val="auto"/>
          <w:lang w:val="en-US"/>
        </w:rPr>
        <w:t>Описаниебазыданных</w:t>
      </w:r>
      <w:bookmarkEnd w:id="7"/>
    </w:p>
    <w:p w:rsidR="007D32F1" w:rsidRPr="00890BB2" w:rsidRDefault="007D32F1" w:rsidP="00870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594">
        <w:rPr>
          <w:rFonts w:ascii="Times New Roman" w:hAnsi="Times New Roman" w:cs="Times New Roman"/>
          <w:sz w:val="28"/>
          <w:szCs w:val="28"/>
        </w:rPr>
        <w:t xml:space="preserve">В программе используется база данных(SQLite) для хранения информации о студентах, датах выставления оценок студентам, а также сами оценки и посещаемость. </w:t>
      </w:r>
      <w:r>
        <w:rPr>
          <w:rFonts w:ascii="Times New Roman" w:hAnsi="Times New Roman" w:cs="Times New Roman"/>
          <w:sz w:val="28"/>
          <w:szCs w:val="28"/>
        </w:rPr>
        <w:t>В базе данных содержится 2 таблицы</w:t>
      </w:r>
      <w:r w:rsidRPr="00890BB2">
        <w:rPr>
          <w:rFonts w:ascii="Times New Roman" w:hAnsi="Times New Roman" w:cs="Times New Roman"/>
          <w:sz w:val="28"/>
          <w:szCs w:val="28"/>
        </w:rPr>
        <w:t>:</w:t>
      </w:r>
    </w:p>
    <w:p w:rsidR="007D32F1" w:rsidRDefault="007D32F1" w:rsidP="0087059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870594">
        <w:rPr>
          <w:rFonts w:ascii="Times New Roman" w:hAnsi="Times New Roman" w:cs="Times New Roman"/>
          <w:sz w:val="28"/>
          <w:szCs w:val="28"/>
        </w:rPr>
        <w:t xml:space="preserve"> – хранит </w:t>
      </w:r>
      <w:r>
        <w:rPr>
          <w:rFonts w:ascii="Times New Roman" w:hAnsi="Times New Roman" w:cs="Times New Roman"/>
          <w:sz w:val="28"/>
          <w:szCs w:val="28"/>
        </w:rPr>
        <w:t>информацию о студентах, а также их посещаемость и оценки</w:t>
      </w:r>
      <w:r w:rsidRPr="00870594">
        <w:rPr>
          <w:rFonts w:ascii="Times New Roman" w:hAnsi="Times New Roman" w:cs="Times New Roman"/>
          <w:sz w:val="28"/>
          <w:szCs w:val="28"/>
        </w:rPr>
        <w:t>.</w:t>
      </w:r>
    </w:p>
    <w:p w:rsidR="007D32F1" w:rsidRDefault="007D32F1" w:rsidP="0087059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70594">
        <w:rPr>
          <w:rFonts w:ascii="Times New Roman" w:hAnsi="Times New Roman" w:cs="Times New Roman"/>
          <w:sz w:val="28"/>
          <w:szCs w:val="28"/>
        </w:rPr>
        <w:t xml:space="preserve"> – хранит </w:t>
      </w:r>
      <w:r>
        <w:rPr>
          <w:rFonts w:ascii="Times New Roman" w:hAnsi="Times New Roman" w:cs="Times New Roman"/>
          <w:sz w:val="28"/>
          <w:szCs w:val="28"/>
        </w:rPr>
        <w:t>информацию о датах, где студентам проставляются оценки и посещаемость</w:t>
      </w:r>
    </w:p>
    <w:p w:rsidR="007D32F1" w:rsidRPr="00870594" w:rsidRDefault="007D32F1" w:rsidP="0087059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информация о переменных базы данных представлена в Таблице 2</w:t>
      </w:r>
      <w:r w:rsidRPr="00870594">
        <w:rPr>
          <w:rFonts w:ascii="Times New Roman" w:hAnsi="Times New Roman" w:cs="Times New Roman"/>
          <w:sz w:val="28"/>
          <w:szCs w:val="28"/>
        </w:rPr>
        <w:t>.</w:t>
      </w:r>
    </w:p>
    <w:p w:rsidR="007D32F1" w:rsidRPr="00870594" w:rsidRDefault="007D32F1" w:rsidP="00870594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Таблица2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035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48"/>
        <w:gridCol w:w="3284"/>
        <w:gridCol w:w="3427"/>
      </w:tblGrid>
      <w:tr w:rsidR="007D32F1" w:rsidRPr="007B28AA">
        <w:trPr>
          <w:trHeight w:val="520"/>
        </w:trPr>
        <w:tc>
          <w:tcPr>
            <w:tcW w:w="3648" w:type="dxa"/>
          </w:tcPr>
          <w:p w:rsidR="007D32F1" w:rsidRPr="007B28AA" w:rsidRDefault="007D32F1" w:rsidP="007B28A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3284" w:type="dxa"/>
          </w:tcPr>
          <w:p w:rsidR="007D32F1" w:rsidRPr="007B28AA" w:rsidRDefault="007D32F1" w:rsidP="007B28A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3427" w:type="dxa"/>
          </w:tcPr>
          <w:p w:rsidR="007D32F1" w:rsidRPr="007B28AA" w:rsidRDefault="007D32F1" w:rsidP="007B28AA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D32F1" w:rsidRPr="007B28AA">
        <w:trPr>
          <w:trHeight w:val="520"/>
        </w:trPr>
        <w:tc>
          <w:tcPr>
            <w:tcW w:w="3648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3284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3427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Содержит в себе Ф.И.Остудента.</w:t>
            </w:r>
          </w:p>
        </w:tc>
      </w:tr>
      <w:tr w:rsidR="007D32F1" w:rsidRPr="007B28AA">
        <w:trPr>
          <w:trHeight w:val="520"/>
        </w:trPr>
        <w:tc>
          <w:tcPr>
            <w:tcW w:w="3648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Marks</w:t>
            </w:r>
          </w:p>
        </w:tc>
        <w:tc>
          <w:tcPr>
            <w:tcW w:w="3284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3427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Содержит в себе выставленные оценки и посещаемость студента.</w:t>
            </w:r>
          </w:p>
        </w:tc>
      </w:tr>
      <w:tr w:rsidR="007D32F1" w:rsidRPr="007B28AA">
        <w:trPr>
          <w:trHeight w:val="504"/>
        </w:trPr>
        <w:tc>
          <w:tcPr>
            <w:tcW w:w="3648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284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Journal</w:t>
            </w:r>
          </w:p>
        </w:tc>
        <w:tc>
          <w:tcPr>
            <w:tcW w:w="3427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Содержит в себе номер студента в журнале.</w:t>
            </w:r>
          </w:p>
        </w:tc>
      </w:tr>
      <w:tr w:rsidR="007D32F1" w:rsidRPr="007B28AA">
        <w:trPr>
          <w:trHeight w:val="520"/>
        </w:trPr>
        <w:tc>
          <w:tcPr>
            <w:tcW w:w="3648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3284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3427" w:type="dxa"/>
          </w:tcPr>
          <w:p w:rsidR="007D32F1" w:rsidRPr="007B28AA" w:rsidRDefault="007D32F1" w:rsidP="007B28A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28AA">
              <w:rPr>
                <w:rFonts w:ascii="Times New Roman" w:hAnsi="Times New Roman" w:cs="Times New Roman"/>
                <w:sz w:val="28"/>
                <w:szCs w:val="28"/>
              </w:rPr>
              <w:t>Содержит в себе даты, где выставляются оценки.</w:t>
            </w:r>
          </w:p>
        </w:tc>
      </w:tr>
    </w:tbl>
    <w:p w:rsidR="007D32F1" w:rsidRDefault="007D32F1" w:rsidP="00FA19DC">
      <w:pPr>
        <w:pStyle w:val="Heading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8" w:name="_Toc25248896"/>
      <w:r>
        <w:rPr>
          <w:rFonts w:ascii="Times New Roman" w:hAnsi="Times New Roman" w:cs="Times New Roman"/>
          <w:color w:val="auto"/>
          <w:lang w:val="en-US"/>
        </w:rPr>
        <w:t>Алгоритмпрограммы</w:t>
      </w:r>
      <w:bookmarkEnd w:id="8"/>
    </w:p>
    <w:p w:rsidR="007D32F1" w:rsidRDefault="007D32F1" w:rsidP="00861364">
      <w:pPr>
        <w:ind w:left="708"/>
        <w:rPr>
          <w:rFonts w:ascii="Times New Roman" w:hAnsi="Times New Roman" w:cs="Times New Roman"/>
          <w:sz w:val="28"/>
          <w:szCs w:val="28"/>
        </w:rPr>
      </w:pPr>
      <w:r w:rsidRPr="00861364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 представлена на рисунках</w:t>
      </w:r>
      <w:r w:rsidRPr="00861364">
        <w:rPr>
          <w:rFonts w:ascii="Times New Roman" w:hAnsi="Times New Roman" w:cs="Times New Roman"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и 2.3</w:t>
      </w:r>
      <w:r w:rsidRPr="00861364">
        <w:rPr>
          <w:rFonts w:ascii="Times New Roman" w:hAnsi="Times New Roman" w:cs="Times New Roman"/>
          <w:sz w:val="28"/>
          <w:szCs w:val="28"/>
        </w:rPr>
        <w:t>.</w:t>
      </w:r>
    </w:p>
    <w:p w:rsidR="007D32F1" w:rsidRDefault="007D32F1" w:rsidP="00D87C37">
      <w:pPr>
        <w:ind w:left="708"/>
        <w:jc w:val="center"/>
        <w:rPr>
          <w:lang w:eastAsia="ru-RU"/>
        </w:rPr>
      </w:pPr>
      <w:r>
        <w:rPr>
          <w:noProof/>
          <w:lang w:eastAsia="ru-RU"/>
        </w:rPr>
        <w:pict>
          <v:shape id="Рисунок 4" o:spid="_x0000_i1027" type="#_x0000_t75" style="width:414.75pt;height:637.5pt;visibility:visible">
            <v:imagedata r:id="rId9" o:title=""/>
          </v:shape>
        </w:pict>
      </w:r>
    </w:p>
    <w:p w:rsidR="007D32F1" w:rsidRPr="00574AA4" w:rsidRDefault="007D32F1" w:rsidP="00574AA4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</w:t>
      </w:r>
      <w:r w:rsidRPr="00861364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2.2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 Схема алгоритма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)</w:t>
      </w:r>
    </w:p>
    <w:p w:rsidR="007D32F1" w:rsidRDefault="007D32F1" w:rsidP="0032310A">
      <w:pPr>
        <w:keepNext/>
        <w:jc w:val="center"/>
      </w:pPr>
      <w:r>
        <w:rPr>
          <w:noProof/>
          <w:lang w:eastAsia="ru-RU"/>
        </w:rPr>
        <w:pict>
          <v:shape id="Рисунок 5" o:spid="_x0000_i1028" type="#_x0000_t75" style="width:472.5pt;height:661.5pt;visibility:visible">
            <v:imagedata r:id="rId10" o:title=""/>
          </v:shape>
        </w:pict>
      </w:r>
    </w:p>
    <w:p w:rsidR="007D32F1" w:rsidRPr="00861364" w:rsidRDefault="007D32F1" w:rsidP="00EB194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Рис2.3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 Схема алгоритма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  <w:lang w:val="en-US"/>
        </w:rPr>
        <w:t>)</w:t>
      </w:r>
    </w:p>
    <w:p w:rsidR="007D32F1" w:rsidRDefault="007D32F1" w:rsidP="00200930">
      <w:pPr>
        <w:pStyle w:val="Heading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9" w:name="_Toc25248897"/>
      <w:r>
        <w:rPr>
          <w:rFonts w:ascii="Times New Roman" w:hAnsi="Times New Roman" w:cs="Times New Roman"/>
          <w:color w:val="auto"/>
        </w:rPr>
        <w:t>Окна приложения</w:t>
      </w:r>
      <w:bookmarkEnd w:id="9"/>
    </w:p>
    <w:p w:rsidR="007D32F1" w:rsidRPr="00AB61A3" w:rsidRDefault="007D32F1" w:rsidP="00AB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71D62">
        <w:rPr>
          <w:rFonts w:ascii="Times New Roman" w:hAnsi="Times New Roman" w:cs="Times New Roman"/>
          <w:sz w:val="28"/>
          <w:szCs w:val="28"/>
          <w:lang w:eastAsia="ru-RU"/>
        </w:rPr>
        <w:t xml:space="preserve">Следующим этапом в разработке приложения является – разработка экранных форм. Программа будет содержать в себе следующие </w:t>
      </w:r>
      <w:r>
        <w:rPr>
          <w:rFonts w:ascii="Times New Roman" w:hAnsi="Times New Roman" w:cs="Times New Roman"/>
          <w:sz w:val="28"/>
          <w:szCs w:val="28"/>
          <w:lang w:eastAsia="ru-RU"/>
        </w:rPr>
        <w:t>окна</w:t>
      </w:r>
      <w:r w:rsidRPr="00571D6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7D32F1" w:rsidRDefault="007D32F1" w:rsidP="008076A4">
      <w:pPr>
        <w:pStyle w:val="ListParagraph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</w:t>
      </w:r>
      <w:r w:rsidRPr="008076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котором лежит сам электронный журнал</w:t>
      </w:r>
      <w:r w:rsidRPr="008076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которым взаимодействует пользователь</w:t>
      </w:r>
      <w:r w:rsidRPr="008076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пункты меню для перехода в дополнительные окна приложения;</w:t>
      </w:r>
    </w:p>
    <w:p w:rsidR="007D32F1" w:rsidRDefault="007D32F1" w:rsidP="008076A4">
      <w:pPr>
        <w:pStyle w:val="ListParagraph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Диалоговое окно</w:t>
      </w:r>
      <w:r w:rsidRPr="008076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выводится средний балл студента</w:t>
      </w:r>
      <w:r w:rsidRPr="008076A4">
        <w:rPr>
          <w:rFonts w:ascii="Times New Roman" w:hAnsi="Times New Roman" w:cs="Times New Roman"/>
          <w:sz w:val="28"/>
          <w:szCs w:val="28"/>
        </w:rPr>
        <w:t>;</w:t>
      </w:r>
    </w:p>
    <w:p w:rsidR="007D32F1" w:rsidRPr="008076A4" w:rsidRDefault="007D32F1" w:rsidP="008076A4">
      <w:pPr>
        <w:pStyle w:val="ListParagraph"/>
        <w:numPr>
          <w:ilvl w:val="0"/>
          <w:numId w:val="35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</w:t>
      </w:r>
      <w:r w:rsidRPr="008076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выводится круговая диаграмма успеваемости студента</w:t>
      </w:r>
      <w:r w:rsidRPr="008076A4">
        <w:rPr>
          <w:rFonts w:ascii="Times New Roman" w:hAnsi="Times New Roman" w:cs="Times New Roman"/>
          <w:sz w:val="28"/>
          <w:szCs w:val="28"/>
        </w:rPr>
        <w:t>.</w:t>
      </w:r>
      <w:r w:rsidRPr="008076A4">
        <w:rPr>
          <w:rFonts w:ascii="Times New Roman" w:hAnsi="Times New Roman" w:cs="Times New Roman"/>
          <w:sz w:val="28"/>
          <w:szCs w:val="28"/>
        </w:rPr>
        <w:br w:type="page"/>
      </w:r>
    </w:p>
    <w:p w:rsidR="007D32F1" w:rsidRDefault="007D32F1" w:rsidP="00EB1945">
      <w:pPr>
        <w:pStyle w:val="Heading1"/>
        <w:numPr>
          <w:ilvl w:val="2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0" w:name="_Toc25248898"/>
      <w:bookmarkStart w:id="11" w:name="OLE_LINK4"/>
      <w:bookmarkStart w:id="12" w:name="OLE_LINK5"/>
      <w:r w:rsidRPr="000E517A">
        <w:rPr>
          <w:rFonts w:ascii="Times New Roman" w:hAnsi="Times New Roman" w:cs="Times New Roman"/>
          <w:color w:val="auto"/>
        </w:rPr>
        <w:t>Г</w:t>
      </w:r>
      <w:r>
        <w:rPr>
          <w:rFonts w:ascii="Times New Roman" w:hAnsi="Times New Roman" w:cs="Times New Roman"/>
          <w:color w:val="auto"/>
        </w:rPr>
        <w:t>лавное окно</w:t>
      </w:r>
      <w:bookmarkEnd w:id="10"/>
    </w:p>
    <w:p w:rsidR="007D32F1" w:rsidRDefault="007D32F1" w:rsidP="006615D3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1A3">
        <w:rPr>
          <w:rFonts w:ascii="Times New Roman" w:hAnsi="Times New Roman" w:cs="Times New Roman"/>
          <w:sz w:val="28"/>
          <w:szCs w:val="28"/>
        </w:rPr>
        <w:t>При запуске при</w:t>
      </w:r>
      <w:r>
        <w:rPr>
          <w:rFonts w:ascii="Times New Roman" w:hAnsi="Times New Roman" w:cs="Times New Roman"/>
          <w:sz w:val="28"/>
          <w:szCs w:val="28"/>
        </w:rPr>
        <w:t>ложения открывается стартовое окно, представленное</w:t>
      </w:r>
      <w:r w:rsidRPr="00AB61A3">
        <w:rPr>
          <w:rFonts w:ascii="Times New Roman" w:hAnsi="Times New Roman" w:cs="Times New Roman"/>
          <w:sz w:val="28"/>
          <w:szCs w:val="28"/>
        </w:rPr>
        <w:t xml:space="preserve"> на рисунке</w:t>
      </w:r>
      <w:r>
        <w:rPr>
          <w:rFonts w:ascii="Times New Roman" w:hAnsi="Times New Roman" w:cs="Times New Roman"/>
          <w:sz w:val="28"/>
          <w:szCs w:val="28"/>
        </w:rPr>
        <w:t xml:space="preserve"> 2.4</w:t>
      </w:r>
      <w:r w:rsidRPr="00AB61A3">
        <w:rPr>
          <w:rFonts w:ascii="Times New Roman" w:hAnsi="Times New Roman" w:cs="Times New Roman"/>
          <w:sz w:val="28"/>
          <w:szCs w:val="28"/>
        </w:rPr>
        <w:t xml:space="preserve">. В главном </w:t>
      </w:r>
      <w:r>
        <w:rPr>
          <w:rFonts w:ascii="Times New Roman" w:hAnsi="Times New Roman" w:cs="Times New Roman"/>
          <w:sz w:val="28"/>
          <w:szCs w:val="28"/>
        </w:rPr>
        <w:t>окне</w:t>
      </w:r>
      <w:r w:rsidRPr="00AB61A3">
        <w:rPr>
          <w:rFonts w:ascii="Times New Roman" w:hAnsi="Times New Roman" w:cs="Times New Roman"/>
          <w:sz w:val="28"/>
          <w:szCs w:val="28"/>
        </w:rPr>
        <w:t xml:space="preserve"> расположены 2 кнопки: </w:t>
      </w:r>
      <w:r>
        <w:rPr>
          <w:rFonts w:ascii="Times New Roman" w:hAnsi="Times New Roman" w:cs="Times New Roman"/>
          <w:sz w:val="28"/>
          <w:szCs w:val="28"/>
        </w:rPr>
        <w:t>«добавить студента» и «добавить дату».</w:t>
      </w:r>
    </w:p>
    <w:p w:rsidR="007D32F1" w:rsidRDefault="007D32F1" w:rsidP="006615D3">
      <w:pPr>
        <w:rPr>
          <w:lang w:eastAsia="ru-RU"/>
        </w:rPr>
      </w:pPr>
      <w:r>
        <w:rPr>
          <w:noProof/>
          <w:lang w:eastAsia="ru-RU"/>
        </w:rPr>
        <w:pict>
          <v:shape id="Рисунок 1" o:spid="_x0000_i1029" type="#_x0000_t75" style="width:510pt;height:327.75pt;visibility:visible">
            <v:imagedata r:id="rId11" o:title=""/>
          </v:shape>
        </w:pict>
      </w:r>
    </w:p>
    <w:p w:rsidR="007D32F1" w:rsidRPr="00776CE2" w:rsidRDefault="007D32F1" w:rsidP="000E517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776CE2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</w:t>
      </w: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4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Стартовое окно программы</w:t>
      </w:r>
      <w:r w:rsidRPr="00776CE2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)</w:t>
      </w:r>
    </w:p>
    <w:p w:rsidR="007D32F1" w:rsidRPr="006615D3" w:rsidRDefault="007D32F1" w:rsidP="006615D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добавление дат или студентов необходимо в меню «файл» выбрать пункт «загрузить данные из БД»</w:t>
      </w:r>
      <w:r w:rsidRPr="006615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загрузки данных у пользователя появится электронный журнал</w:t>
      </w:r>
      <w:r w:rsidRPr="006615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представленный на рисунке 2</w:t>
      </w:r>
      <w:r w:rsidRPr="006615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615D3">
        <w:rPr>
          <w:rFonts w:ascii="Times New Roman" w:hAnsi="Times New Roman" w:cs="Times New Roman"/>
          <w:sz w:val="28"/>
          <w:szCs w:val="28"/>
        </w:rPr>
        <w:t>.</w:t>
      </w:r>
    </w:p>
    <w:p w:rsidR="007D32F1" w:rsidRPr="006615D3" w:rsidRDefault="007D32F1" w:rsidP="006615D3"/>
    <w:p w:rsidR="007D32F1" w:rsidRDefault="007D32F1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 w:type="page"/>
      </w:r>
      <w:r>
        <w:rPr>
          <w:noProof/>
          <w:lang w:eastAsia="ru-RU"/>
        </w:rPr>
        <w:pict>
          <v:shape id="Рисунок 7" o:spid="_x0000_i1030" type="#_x0000_t75" style="width:509.25pt;height:345pt;visibility:visible">
            <v:imagedata r:id="rId12" o:title=""/>
          </v:shape>
        </w:pict>
      </w:r>
    </w:p>
    <w:p w:rsidR="007D32F1" w:rsidRPr="006615D3" w:rsidRDefault="007D32F1" w:rsidP="006615D3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</w:t>
      </w: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5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Электронный журнал</w:t>
      </w: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)</w:t>
      </w:r>
    </w:p>
    <w:p w:rsidR="007D32F1" w:rsidRDefault="007D32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После того как данные загружены</w:t>
      </w:r>
      <w:r w:rsidRPr="006615D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может начать работать с электронным журналом</w:t>
      </w:r>
      <w:r w:rsidRPr="006615D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D32F1" w:rsidRDefault="007D32F1" w:rsidP="00555D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студента в журнал</w:t>
      </w:r>
      <w:r w:rsidRPr="006615D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вводит Ф</w:t>
      </w:r>
      <w:r w:rsidRPr="006615D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И.О. студента в поле для ввода и нажимает кнопку </w:t>
      </w:r>
      <w:r>
        <w:rPr>
          <w:rFonts w:ascii="Times New Roman" w:hAnsi="Times New Roman" w:cs="Times New Roman"/>
          <w:sz w:val="28"/>
          <w:szCs w:val="28"/>
        </w:rPr>
        <w:t>«добавить студента», после чего в журнале появляется новый студент</w:t>
      </w:r>
      <w:r w:rsidRPr="00555D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2F1" w:rsidRPr="00776CE2" w:rsidRDefault="007D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55DCB">
        <w:rPr>
          <w:rFonts w:ascii="Times New Roman" w:hAnsi="Times New Roman" w:cs="Times New Roman"/>
          <w:sz w:val="28"/>
          <w:szCs w:val="28"/>
        </w:rPr>
        <w:t xml:space="preserve">Для добавления даты пользователь нажимает кнопку </w:t>
      </w:r>
      <w:r>
        <w:rPr>
          <w:rFonts w:ascii="Times New Roman" w:hAnsi="Times New Roman" w:cs="Times New Roman"/>
          <w:sz w:val="28"/>
          <w:szCs w:val="28"/>
        </w:rPr>
        <w:t>«добавить дату»</w:t>
      </w:r>
      <w:r w:rsidRPr="00555D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него открывается календарь, где он может выбрать нужную ему дату</w:t>
      </w:r>
      <w:r w:rsidRPr="00555D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выбора даты добавляется столбец с датой</w:t>
      </w:r>
      <w:r w:rsidRPr="00776C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32F1" w:rsidRDefault="007D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добавления студента и даты в таблицу представлен на рисунке 2.6 </w:t>
      </w:r>
      <w:r w:rsidRPr="00555DCB">
        <w:rPr>
          <w:rFonts w:ascii="Times New Roman" w:hAnsi="Times New Roman" w:cs="Times New Roman"/>
          <w:sz w:val="28"/>
          <w:szCs w:val="28"/>
        </w:rPr>
        <w:t>.</w:t>
      </w:r>
    </w:p>
    <w:p w:rsidR="007D32F1" w:rsidRDefault="007D32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pict>
          <v:shape id="Рисунок 9" o:spid="_x0000_i1031" type="#_x0000_t75" style="width:509.25pt;height:345pt;visibility:visible">
            <v:imagedata r:id="rId13" o:title=""/>
          </v:shape>
        </w:pict>
      </w:r>
    </w:p>
    <w:p w:rsidR="007D32F1" w:rsidRPr="006615D3" w:rsidRDefault="007D32F1" w:rsidP="00555DCB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</w:t>
      </w: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6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Добавление записи</w:t>
      </w:r>
      <w:r w:rsidRPr="00555DCB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 xml:space="preserve"> в таблицу</w:t>
      </w:r>
      <w:r w:rsidRPr="006615D3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)</w:t>
      </w:r>
    </w:p>
    <w:p w:rsidR="007D32F1" w:rsidRPr="00776CE2" w:rsidRDefault="007D32F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Чтобы вывести диалоговое окно</w:t>
      </w:r>
      <w:r w:rsidRPr="00776CE2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 должен выбрать в меню </w:t>
      </w:r>
      <w:r>
        <w:rPr>
          <w:rFonts w:ascii="Times New Roman" w:hAnsi="Times New Roman" w:cs="Times New Roman"/>
          <w:sz w:val="28"/>
          <w:szCs w:val="28"/>
        </w:rPr>
        <w:t>«Работа с таблицей» пункт «Средний балл студента»</w:t>
      </w:r>
      <w:r w:rsidRPr="006615D3">
        <w:rPr>
          <w:rFonts w:ascii="Times New Roman" w:hAnsi="Times New Roman" w:cs="Times New Roman"/>
          <w:sz w:val="28"/>
          <w:szCs w:val="28"/>
        </w:rPr>
        <w:t>.</w:t>
      </w:r>
    </w:p>
    <w:p w:rsidR="007D32F1" w:rsidRDefault="007D32F1" w:rsidP="00EB1945">
      <w:pPr>
        <w:pStyle w:val="Heading1"/>
        <w:numPr>
          <w:ilvl w:val="2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3" w:name="_Toc25248899"/>
      <w:r>
        <w:rPr>
          <w:rFonts w:ascii="Times New Roman" w:hAnsi="Times New Roman" w:cs="Times New Roman"/>
          <w:color w:val="auto"/>
        </w:rPr>
        <w:t>Диалоговое окно</w:t>
      </w:r>
      <w:bookmarkEnd w:id="13"/>
    </w:p>
    <w:bookmarkEnd w:id="11"/>
    <w:bookmarkEnd w:id="12"/>
    <w:p w:rsidR="007D32F1" w:rsidRPr="00FF274E" w:rsidRDefault="007D32F1" w:rsidP="00967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того как выбран нужный пункт в меню</w:t>
      </w:r>
      <w:r w:rsidRPr="00776CE2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Программа выводит диалоговое окно пользователю</w:t>
      </w:r>
      <w:r w:rsidRPr="00776CE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в котором содержится ФИО студента и его средний балл</w:t>
      </w:r>
      <w:r w:rsidRPr="00776CE2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Окно вызывается c помощью библиот</w:t>
      </w:r>
      <w:r w:rsidRPr="00FF274E">
        <w:rPr>
          <w:rFonts w:ascii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LCLType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Pr="00967FA6" w:rsidRDefault="007D32F1" w:rsidP="00967F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Диалоговое окно представлено на рисунке 2.7</w:t>
      </w:r>
      <w:r w:rsidRPr="00776CE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Default="007D32F1" w:rsidP="00DD1AF9">
      <w:pPr>
        <w:keepNext/>
        <w:jc w:val="center"/>
      </w:pPr>
      <w:r>
        <w:rPr>
          <w:noProof/>
          <w:lang w:eastAsia="ru-RU"/>
        </w:rPr>
        <w:pict>
          <v:shape id="Рисунок 10" o:spid="_x0000_i1032" type="#_x0000_t75" style="width:282pt;height:104.25pt;visibility:visible">
            <v:imagedata r:id="rId14" o:title=""/>
          </v:shape>
        </w:pict>
      </w:r>
    </w:p>
    <w:p w:rsidR="007D32F1" w:rsidRPr="00FF274E" w:rsidRDefault="007D32F1" w:rsidP="00FF274E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FF274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Рис2.7</w:t>
      </w:r>
      <w:r w:rsidRPr="00776CE2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Диалоговое окно</w:t>
      </w:r>
      <w:r w:rsidRPr="00FF274E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7D32F1" w:rsidRDefault="007D32F1" w:rsidP="00EB1945">
      <w:pPr>
        <w:pStyle w:val="Heading1"/>
        <w:numPr>
          <w:ilvl w:val="2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4" w:name="_Toc25248900"/>
      <w:r>
        <w:rPr>
          <w:rFonts w:ascii="Times New Roman" w:hAnsi="Times New Roman" w:cs="Times New Roman"/>
          <w:color w:val="auto"/>
        </w:rPr>
        <w:t>Окно успеваемости группы</w:t>
      </w:r>
      <w:bookmarkEnd w:id="14"/>
    </w:p>
    <w:p w:rsidR="007D32F1" w:rsidRDefault="007D32F1" w:rsidP="00DE3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главном окне программы пользователь должен выбрать в меню </w:t>
      </w:r>
      <w:r>
        <w:rPr>
          <w:rFonts w:ascii="Times New Roman" w:hAnsi="Times New Roman" w:cs="Times New Roman"/>
          <w:sz w:val="28"/>
          <w:szCs w:val="28"/>
        </w:rPr>
        <w:t>«Работа с таблицей» пункт «Успеваемость групп»</w:t>
      </w:r>
      <w:r>
        <w:rPr>
          <w:rFonts w:ascii="Times New Roman" w:hAnsi="Times New Roman" w:cs="Times New Roman"/>
          <w:sz w:val="28"/>
          <w:szCs w:val="28"/>
          <w:lang w:eastAsia="ru-RU"/>
        </w:rPr>
        <w:t>. При выборе нужного пункта в меню программа выводит окно с круговой диаграммой успеваемости группы</w:t>
      </w:r>
      <w:r w:rsidRPr="00967FA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Pr="00967FA6" w:rsidRDefault="007D32F1" w:rsidP="00DE3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окне успеваемости расположен элемент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Chart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отрисовки круговой диаграммы</w:t>
      </w:r>
      <w:r w:rsidRPr="00967FA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Pr="00967FA6" w:rsidRDefault="007D32F1" w:rsidP="00DE3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успеваемости группы представлено на рисунке 2.8</w:t>
      </w:r>
      <w:r w:rsidRPr="00967FA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Default="007D32F1" w:rsidP="00EB1945">
      <w:pPr>
        <w:keepNext/>
        <w:jc w:val="center"/>
      </w:pPr>
      <w:r>
        <w:rPr>
          <w:noProof/>
          <w:lang w:eastAsia="ru-RU"/>
        </w:rPr>
        <w:pict>
          <v:shape id="Рисунок 11" o:spid="_x0000_i1033" type="#_x0000_t75" style="width:402pt;height:298.5pt;visibility:visible">
            <v:imagedata r:id="rId15" o:title=""/>
          </v:shape>
        </w:pict>
      </w:r>
    </w:p>
    <w:p w:rsidR="007D32F1" w:rsidRDefault="007D32F1" w:rsidP="00EB1945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 2.8</w:t>
      </w: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Окно успеваемости группы)</w:t>
      </w:r>
    </w:p>
    <w:p w:rsidR="007D32F1" w:rsidRDefault="007D32F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br w:type="page"/>
      </w:r>
    </w:p>
    <w:p w:rsidR="007D32F1" w:rsidRDefault="007D32F1" w:rsidP="005009F5">
      <w:pPr>
        <w:pStyle w:val="Heading1"/>
        <w:numPr>
          <w:ilvl w:val="1"/>
          <w:numId w:val="1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5" w:name="_Toc25248901"/>
      <w:r>
        <w:rPr>
          <w:rFonts w:ascii="Times New Roman" w:hAnsi="Times New Roman" w:cs="Times New Roman"/>
          <w:color w:val="auto"/>
        </w:rPr>
        <w:t>Листинг программы</w:t>
      </w:r>
      <w:bookmarkEnd w:id="15"/>
    </w:p>
    <w:p w:rsidR="007D32F1" w:rsidRDefault="007D32F1" w:rsidP="005009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Реализация кода функции сохранения изменений в журнале в базу данных представлена в Листинге 1</w:t>
      </w:r>
      <w:r w:rsidRPr="00674FC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7D32F1" w:rsidRDefault="007D32F1" w:rsidP="005009F5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Листинг</w:t>
      </w:r>
      <w:r w:rsidRPr="00674FC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1(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Unit1.pas)</w:t>
      </w:r>
    </w:p>
    <w:p w:rsidR="007D32F1" w:rsidRPr="00674FC1" w:rsidRDefault="007D32F1" w:rsidP="00674FC1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74FC1">
        <w:rPr>
          <w:rFonts w:ascii="Courier New" w:hAnsi="Courier New" w:cs="Courier New"/>
          <w:sz w:val="24"/>
          <w:szCs w:val="24"/>
          <w:lang w:val="en-US" w:eastAsia="ru-RU"/>
        </w:rPr>
        <w:t>procedure TForm1.MenuItem3Click(Sender: TObject);</w:t>
      </w:r>
    </w:p>
    <w:p w:rsidR="007D32F1" w:rsidRPr="00674FC1" w:rsidRDefault="007D32F1" w:rsidP="00674FC1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74FC1">
        <w:rPr>
          <w:rFonts w:ascii="Courier New" w:hAnsi="Courier New" w:cs="Courier New"/>
          <w:sz w:val="24"/>
          <w:szCs w:val="24"/>
          <w:lang w:val="en-US" w:eastAsia="ru-RU"/>
        </w:rPr>
        <w:t>var</w:t>
      </w:r>
    </w:p>
    <w:p w:rsidR="007D32F1" w:rsidRPr="00674FC1" w:rsidRDefault="007D32F1" w:rsidP="00674FC1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74FC1">
        <w:rPr>
          <w:rFonts w:ascii="Courier New" w:hAnsi="Courier New" w:cs="Courier New"/>
          <w:sz w:val="24"/>
          <w:szCs w:val="24"/>
          <w:lang w:val="en-US" w:eastAsia="ru-RU"/>
        </w:rPr>
        <w:t>i,j: Integer;</w:t>
      </w:r>
    </w:p>
    <w:p w:rsidR="007D32F1" w:rsidRPr="00674FC1" w:rsidRDefault="007D32F1" w:rsidP="00674FC1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674FC1">
        <w:rPr>
          <w:rFonts w:ascii="Courier New" w:hAnsi="Courier New" w:cs="Courier New"/>
          <w:sz w:val="24"/>
          <w:szCs w:val="24"/>
          <w:lang w:val="en-US" w:eastAsia="ru-RU"/>
        </w:rPr>
        <w:t xml:space="preserve">  s1,s2: String;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Slices := TPieSeries.Create(Chart1);</w:t>
      </w:r>
    </w:p>
    <w:p w:rsidR="007D32F1" w:rsidRPr="00D250F1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Chart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>1.</w:t>
      </w: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Title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Text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>.</w:t>
      </w: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Strings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>[0] := '</w:t>
      </w:r>
      <w:r w:rsidRPr="00A125FF">
        <w:rPr>
          <w:rFonts w:ascii="Courier New" w:hAnsi="Courier New" w:cs="Courier New"/>
          <w:sz w:val="24"/>
          <w:szCs w:val="24"/>
          <w:lang w:eastAsia="ru-RU"/>
        </w:rPr>
        <w:t>Успеваемость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125FF">
        <w:rPr>
          <w:rFonts w:ascii="Courier New" w:hAnsi="Courier New" w:cs="Courier New"/>
          <w:sz w:val="24"/>
          <w:szCs w:val="24"/>
          <w:lang w:eastAsia="ru-RU"/>
        </w:rPr>
        <w:t>студентов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A125FF">
        <w:rPr>
          <w:rFonts w:ascii="Courier New" w:hAnsi="Courier New" w:cs="Courier New"/>
          <w:sz w:val="24"/>
          <w:szCs w:val="24"/>
          <w:lang w:eastAsia="ru-RU"/>
        </w:rPr>
        <w:t>группы</w:t>
      </w:r>
      <w:r w:rsidRPr="00D250F1">
        <w:rPr>
          <w:rFonts w:ascii="Courier New" w:hAnsi="Courier New" w:cs="Courier New"/>
          <w:sz w:val="24"/>
          <w:szCs w:val="24"/>
          <w:lang w:val="en-US" w:eastAsia="ru-RU"/>
        </w:rPr>
        <w:t xml:space="preserve"> ';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Chart1.Title.Font.Size := 16;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Chart1.Title.Font.Color:=clBlack;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Chart1.Title.Visible := true;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Slices.Marks.Style := TSeriesMarksStyle(smsLabelValue);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Slices.Marks.Distance:= 3;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for Count := 1 to 3 do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>Slices.AddPie(Values[count], Labels[Count], Colours[Count]);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Chart1.AddSeries(Slices);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  Chart1.AxisVisible := false;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A125FF">
        <w:rPr>
          <w:rFonts w:ascii="Courier New" w:hAnsi="Courier New" w:cs="Courier New"/>
          <w:sz w:val="24"/>
          <w:szCs w:val="24"/>
          <w:lang w:val="en-US" w:eastAsia="ru-RU"/>
        </w:rPr>
        <w:t xml:space="preserve">end;  </w:t>
      </w:r>
    </w:p>
    <w:p w:rsidR="007D32F1" w:rsidRPr="00A125FF" w:rsidRDefault="007D32F1" w:rsidP="00A125FF">
      <w:pPr>
        <w:rPr>
          <w:rFonts w:ascii="Courier New" w:hAnsi="Courier New" w:cs="Courier New"/>
          <w:sz w:val="24"/>
          <w:szCs w:val="24"/>
          <w:lang w:eastAsia="ru-RU"/>
        </w:rPr>
      </w:pPr>
      <w:r w:rsidRPr="00A125FF">
        <w:rPr>
          <w:rFonts w:ascii="Courier New" w:hAnsi="Courier New" w:cs="Courier New"/>
          <w:sz w:val="24"/>
          <w:szCs w:val="24"/>
        </w:rPr>
        <w:br w:type="page"/>
      </w:r>
    </w:p>
    <w:p w:rsidR="007D32F1" w:rsidRDefault="007D32F1" w:rsidP="005009F5">
      <w:pPr>
        <w:pStyle w:val="Heading1"/>
        <w:numPr>
          <w:ilvl w:val="0"/>
          <w:numId w:val="1"/>
        </w:numPr>
        <w:spacing w:after="240"/>
        <w:ind w:left="993" w:hanging="284"/>
        <w:rPr>
          <w:rFonts w:ascii="Times New Roman" w:hAnsi="Times New Roman" w:cs="Times New Roman"/>
          <w:color w:val="auto"/>
        </w:rPr>
      </w:pPr>
      <w:bookmarkStart w:id="16" w:name="_Toc25248902"/>
      <w:r w:rsidRPr="00953501">
        <w:rPr>
          <w:rFonts w:ascii="Times New Roman" w:hAnsi="Times New Roman" w:cs="Times New Roman"/>
          <w:color w:val="auto"/>
        </w:rPr>
        <w:t xml:space="preserve">Тестирование </w:t>
      </w:r>
      <w:r>
        <w:rPr>
          <w:rFonts w:ascii="Times New Roman" w:hAnsi="Times New Roman" w:cs="Times New Roman"/>
          <w:color w:val="auto"/>
        </w:rPr>
        <w:t>программы</w:t>
      </w:r>
      <w:bookmarkEnd w:id="16"/>
    </w:p>
    <w:p w:rsidR="007D32F1" w:rsidRPr="00E00C3A" w:rsidRDefault="007D32F1" w:rsidP="00E95932">
      <w:pPr>
        <w:ind w:left="708" w:firstLine="285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 на ввод ФИО студента в поле</w:t>
      </w:r>
      <w:r w:rsidRPr="00E00C3A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корректной работы необходим нужный формат ввода</w:t>
      </w:r>
      <w:r w:rsidRPr="00E00C3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7D32F1" w:rsidRDefault="007D32F1" w:rsidP="00E00C3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3 слова через пробел (Полное ФИО)</w:t>
      </w:r>
    </w:p>
    <w:p w:rsidR="007D32F1" w:rsidRDefault="007D32F1" w:rsidP="00E00C3A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только русские буквы(Использование специальных символов</w:t>
      </w:r>
      <w:r w:rsidRPr="00E00C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английских букв запрещено)</w:t>
      </w:r>
    </w:p>
    <w:p w:rsidR="007D32F1" w:rsidRDefault="007D32F1" w:rsidP="00E9593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формат нарушен, то выводится ошибка</w:t>
      </w:r>
      <w:r w:rsidRPr="00E00C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3.1.</w:t>
      </w:r>
    </w:p>
    <w:p w:rsidR="007D32F1" w:rsidRPr="00E00C3A" w:rsidRDefault="007D32F1" w:rsidP="00E95932">
      <w:pPr>
        <w:rPr>
          <w:rFonts w:ascii="Times New Roman" w:hAnsi="Times New Roman" w:cs="Times New Roman"/>
          <w:sz w:val="28"/>
          <w:szCs w:val="28"/>
        </w:rPr>
      </w:pPr>
    </w:p>
    <w:p w:rsidR="007D32F1" w:rsidRDefault="007D32F1" w:rsidP="00E00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shape id="Рисунок 13" o:spid="_x0000_i1034" type="#_x0000_t75" style="width:282pt;height:98.25pt;visibility:visible">
            <v:imagedata r:id="rId16" o:title=""/>
          </v:shape>
        </w:pict>
      </w:r>
    </w:p>
    <w:p w:rsidR="007D32F1" w:rsidRDefault="007D32F1" w:rsidP="00E00C3A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 3.1</w:t>
      </w: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Ошибка ввода студента)</w:t>
      </w:r>
    </w:p>
    <w:p w:rsidR="007D32F1" w:rsidRPr="00E95932" w:rsidRDefault="007D32F1" w:rsidP="00E95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ФИО студента не введено пользователем</w:t>
      </w:r>
      <w:r w:rsidRPr="00E959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выводится ошибка</w:t>
      </w:r>
      <w:r w:rsidRPr="00E9593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представленная на рисунке 3</w:t>
      </w:r>
      <w:r w:rsidRPr="00E95932">
        <w:rPr>
          <w:rFonts w:ascii="Times New Roman" w:hAnsi="Times New Roman" w:cs="Times New Roman"/>
          <w:sz w:val="28"/>
          <w:szCs w:val="28"/>
        </w:rPr>
        <w:t>.2</w:t>
      </w:r>
    </w:p>
    <w:p w:rsidR="007D32F1" w:rsidRDefault="007D32F1" w:rsidP="00E95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pict>
          <v:shape id="_x0000_i1035" type="#_x0000_t75" style="width:282pt;height:98.25pt;visibility:visible">
            <v:imagedata r:id="rId17" o:title=""/>
          </v:shape>
        </w:pict>
      </w:r>
    </w:p>
    <w:p w:rsidR="007D32F1" w:rsidRDefault="007D32F1" w:rsidP="00E95932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</w:pP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Рис 3.2</w:t>
      </w:r>
      <w:r w:rsidRPr="00967FA6"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.</w:t>
      </w:r>
      <w:r w:rsidRPr="003D574D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i w:val="0"/>
          <w:iCs w:val="0"/>
          <w:color w:val="000000"/>
          <w:sz w:val="28"/>
          <w:szCs w:val="28"/>
        </w:rPr>
        <w:t>Ошибка ввода студента)</w:t>
      </w:r>
    </w:p>
    <w:p w:rsidR="007D32F1" w:rsidRDefault="007D32F1" w:rsidP="00E95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D32F1" w:rsidRPr="00736440" w:rsidRDefault="007D32F1" w:rsidP="00736440">
      <w:pPr>
        <w:spacing w:after="0"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о проведении</w:t>
      </w:r>
      <w:r w:rsidRPr="00736440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тестирования</w:t>
      </w:r>
    </w:p>
    <w:p w:rsidR="007D32F1" w:rsidRPr="00736440" w:rsidRDefault="007D32F1" w:rsidP="007364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36440">
        <w:rPr>
          <w:rFonts w:ascii="Times New Roman" w:hAnsi="Times New Roman" w:cs="Times New Roman"/>
          <w:sz w:val="28"/>
          <w:szCs w:val="28"/>
          <w:lang w:eastAsia="ru-RU"/>
        </w:rPr>
        <w:t>Все тесты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прошла</w:t>
      </w:r>
      <w:r w:rsidRPr="00736440">
        <w:rPr>
          <w:rFonts w:ascii="Times New Roman" w:hAnsi="Times New Roman" w:cs="Times New Roman"/>
          <w:sz w:val="28"/>
          <w:szCs w:val="28"/>
          <w:lang w:eastAsia="ru-RU"/>
        </w:rPr>
        <w:t xml:space="preserve"> успешно. В ходе тестирования были обработаны следующие исключительные ситуации:</w:t>
      </w:r>
    </w:p>
    <w:p w:rsidR="007D32F1" w:rsidRPr="00D01BED" w:rsidRDefault="007D32F1" w:rsidP="00D01BED">
      <w:pPr>
        <w:pStyle w:val="ListParagraph"/>
        <w:numPr>
          <w:ilvl w:val="0"/>
          <w:numId w:val="3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D01BED">
        <w:rPr>
          <w:rFonts w:ascii="Times New Roman" w:hAnsi="Times New Roman" w:cs="Times New Roman"/>
          <w:sz w:val="28"/>
          <w:szCs w:val="28"/>
        </w:rPr>
        <w:t xml:space="preserve">пытка </w:t>
      </w:r>
      <w:r w:rsidRPr="00E95932">
        <w:rPr>
          <w:rFonts w:ascii="Times New Roman" w:hAnsi="Times New Roman" w:cs="Times New Roman"/>
          <w:sz w:val="28"/>
          <w:szCs w:val="28"/>
        </w:rPr>
        <w:t>ввода недоп</w:t>
      </w:r>
      <w:r>
        <w:rPr>
          <w:rFonts w:ascii="Times New Roman" w:hAnsi="Times New Roman" w:cs="Times New Roman"/>
          <w:sz w:val="28"/>
          <w:szCs w:val="28"/>
        </w:rPr>
        <w:t>устимых символов и английских букв</w:t>
      </w:r>
      <w:r w:rsidRPr="00D01BED">
        <w:rPr>
          <w:rFonts w:ascii="Times New Roman" w:hAnsi="Times New Roman" w:cs="Times New Roman"/>
          <w:sz w:val="28"/>
          <w:szCs w:val="28"/>
        </w:rPr>
        <w:t>;</w:t>
      </w:r>
    </w:p>
    <w:p w:rsidR="007D32F1" w:rsidRPr="00E95932" w:rsidRDefault="007D32F1" w:rsidP="00E95932">
      <w:pPr>
        <w:pStyle w:val="ListParagraph"/>
        <w:numPr>
          <w:ilvl w:val="0"/>
          <w:numId w:val="3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01BED">
        <w:rPr>
          <w:rFonts w:ascii="Times New Roman" w:hAnsi="Times New Roman" w:cs="Times New Roman"/>
          <w:sz w:val="28"/>
          <w:szCs w:val="28"/>
        </w:rPr>
        <w:t xml:space="preserve">опытка </w:t>
      </w:r>
      <w:r>
        <w:rPr>
          <w:rFonts w:ascii="Times New Roman" w:hAnsi="Times New Roman" w:cs="Times New Roman"/>
          <w:sz w:val="28"/>
          <w:szCs w:val="28"/>
        </w:rPr>
        <w:t>оставить поле ввода пустым</w:t>
      </w:r>
      <w:r w:rsidRPr="00D01BED">
        <w:rPr>
          <w:rFonts w:ascii="Times New Roman" w:hAnsi="Times New Roman" w:cs="Times New Roman"/>
          <w:sz w:val="28"/>
          <w:szCs w:val="28"/>
        </w:rPr>
        <w:t>;</w:t>
      </w:r>
    </w:p>
    <w:p w:rsidR="007D32F1" w:rsidRDefault="007D32F1" w:rsidP="001F0B47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тестировании ошибки не выявлены. </w:t>
      </w:r>
    </w:p>
    <w:p w:rsidR="007D32F1" w:rsidRPr="009A3D9A" w:rsidRDefault="007D32F1" w:rsidP="00525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2F1" w:rsidRPr="00B649C1" w:rsidRDefault="007D32F1" w:rsidP="00932C60">
      <w:pPr>
        <w:pStyle w:val="Heading1"/>
        <w:spacing w:after="240"/>
        <w:jc w:val="center"/>
        <w:rPr>
          <w:rFonts w:ascii="Times New Roman" w:hAnsi="Times New Roman" w:cs="Times New Roman"/>
          <w:color w:val="auto"/>
        </w:rPr>
      </w:pPr>
      <w:bookmarkStart w:id="17" w:name="_Toc25248903"/>
      <w:r w:rsidRPr="00B649C1">
        <w:rPr>
          <w:rFonts w:ascii="Times New Roman" w:hAnsi="Times New Roman" w:cs="Times New Roman"/>
          <w:color w:val="auto"/>
        </w:rPr>
        <w:t>Заключение</w:t>
      </w:r>
      <w:bookmarkEnd w:id="17"/>
    </w:p>
    <w:p w:rsidR="007D32F1" w:rsidRPr="006022F5" w:rsidRDefault="007D32F1" w:rsidP="00CD1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22F5">
        <w:rPr>
          <w:rFonts w:ascii="Times New Roman" w:hAnsi="Times New Roman" w:cs="Times New Roman"/>
          <w:sz w:val="28"/>
          <w:szCs w:val="28"/>
          <w:lang w:eastAsia="ru-RU"/>
        </w:rPr>
        <w:t>В процессе прохождения учебной практики и выполнения задани</w:t>
      </w:r>
      <w:r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6022F5">
        <w:rPr>
          <w:rFonts w:ascii="Times New Roman" w:hAnsi="Times New Roman" w:cs="Times New Roman"/>
          <w:sz w:val="28"/>
          <w:szCs w:val="28"/>
          <w:lang w:eastAsia="ru-RU"/>
        </w:rPr>
        <w:t>, мной были получены новые знания 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сфере программирования</w:t>
      </w:r>
      <w:r w:rsidRPr="006022F5">
        <w:rPr>
          <w:rFonts w:ascii="Times New Roman" w:hAnsi="Times New Roman" w:cs="Times New Roman"/>
          <w:sz w:val="28"/>
          <w:szCs w:val="28"/>
          <w:lang w:eastAsia="ru-RU"/>
        </w:rPr>
        <w:t xml:space="preserve">, включающие в себя: </w:t>
      </w:r>
    </w:p>
    <w:p w:rsidR="007D32F1" w:rsidRPr="00D01BED" w:rsidRDefault="007D32F1" w:rsidP="00D01BED">
      <w:pPr>
        <w:pStyle w:val="ListParagraph"/>
        <w:numPr>
          <w:ilvl w:val="0"/>
          <w:numId w:val="3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базами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D01BED">
        <w:rPr>
          <w:rFonts w:ascii="Times New Roman" w:hAnsi="Times New Roman" w:cs="Times New Roman"/>
          <w:sz w:val="28"/>
          <w:szCs w:val="28"/>
        </w:rPr>
        <w:t>;</w:t>
      </w:r>
    </w:p>
    <w:p w:rsidR="007D32F1" w:rsidRDefault="007D32F1" w:rsidP="00D01BED">
      <w:pPr>
        <w:pStyle w:val="ListParagraph"/>
        <w:numPr>
          <w:ilvl w:val="0"/>
          <w:numId w:val="3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CalendarDialog</w:t>
      </w:r>
      <w:r w:rsidRPr="00D01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2F1" w:rsidRPr="00D56A0D" w:rsidRDefault="007D32F1" w:rsidP="00D56A0D">
      <w:pPr>
        <w:pStyle w:val="ListParagraph"/>
        <w:numPr>
          <w:ilvl w:val="0"/>
          <w:numId w:val="3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построением диаграмм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D01BED">
        <w:rPr>
          <w:rFonts w:ascii="Times New Roman" w:hAnsi="Times New Roman" w:cs="Times New Roman"/>
          <w:sz w:val="28"/>
          <w:szCs w:val="28"/>
        </w:rPr>
        <w:t>;</w:t>
      </w:r>
    </w:p>
    <w:p w:rsidR="007D32F1" w:rsidRPr="00967515" w:rsidRDefault="007D32F1" w:rsidP="00967515">
      <w:pPr>
        <w:pStyle w:val="ListParagraph"/>
        <w:numPr>
          <w:ilvl w:val="0"/>
          <w:numId w:val="39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01BED">
        <w:rPr>
          <w:rFonts w:ascii="Times New Roman" w:hAnsi="Times New Roman" w:cs="Times New Roman"/>
          <w:sz w:val="28"/>
          <w:szCs w:val="28"/>
        </w:rPr>
        <w:t>остроение диаграмм классов</w:t>
      </w:r>
      <w:r w:rsidRPr="00D01B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2F1" w:rsidRPr="009F2C5A" w:rsidRDefault="007D32F1" w:rsidP="00CD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E6F">
        <w:rPr>
          <w:rFonts w:ascii="Times New Roman" w:hAnsi="Times New Roman" w:cs="Times New Roman"/>
          <w:sz w:val="28"/>
          <w:szCs w:val="28"/>
        </w:rPr>
        <w:t xml:space="preserve">Также мной были получены новые знания по </w:t>
      </w:r>
      <w:r>
        <w:rPr>
          <w:rFonts w:ascii="Times New Roman" w:hAnsi="Times New Roman" w:cs="Times New Roman"/>
          <w:sz w:val="28"/>
          <w:szCs w:val="28"/>
        </w:rPr>
        <w:t xml:space="preserve">разработке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6022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созданиюпользовательского интерфейса </w:t>
      </w:r>
      <w:r w:rsidRPr="00CD1E6F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. Полученынавыки работы синструментом проектирования баз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r w:rsidRPr="00967515">
        <w:rPr>
          <w:rFonts w:ascii="Times New Roman" w:hAnsi="Times New Roman" w:cs="Times New Roman"/>
          <w:sz w:val="28"/>
          <w:szCs w:val="28"/>
        </w:rPr>
        <w:t>.</w:t>
      </w:r>
    </w:p>
    <w:p w:rsidR="007D32F1" w:rsidRDefault="007D3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32F1" w:rsidRDefault="007D32F1" w:rsidP="006E4319">
      <w:pPr>
        <w:pStyle w:val="Heading1"/>
        <w:jc w:val="center"/>
        <w:rPr>
          <w:rFonts w:ascii="Times New Roman" w:hAnsi="Times New Roman" w:cs="Times New Roman"/>
          <w:color w:val="000000"/>
        </w:rPr>
      </w:pPr>
      <w:bookmarkStart w:id="18" w:name="_Toc510990514"/>
      <w:bookmarkStart w:id="19" w:name="_Toc444942121"/>
      <w:bookmarkStart w:id="20" w:name="_Toc438478669"/>
      <w:bookmarkStart w:id="21" w:name="_Toc25056987"/>
      <w:bookmarkStart w:id="22" w:name="_Toc25248904"/>
      <w:r>
        <w:rPr>
          <w:rFonts w:ascii="Times New Roman" w:hAnsi="Times New Roman" w:cs="Times New Roman"/>
          <w:color w:val="000000"/>
        </w:rPr>
        <w:t>Дневник практики</w:t>
      </w:r>
      <w:bookmarkEnd w:id="18"/>
      <w:bookmarkEnd w:id="19"/>
      <w:bookmarkEnd w:id="20"/>
      <w:bookmarkEnd w:id="21"/>
      <w:bookmarkEnd w:id="22"/>
    </w:p>
    <w:p w:rsidR="007D32F1" w:rsidRDefault="007D32F1" w:rsidP="006E4319"/>
    <w:tbl>
      <w:tblPr>
        <w:tblW w:w="97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4"/>
        <w:gridCol w:w="3134"/>
        <w:gridCol w:w="3398"/>
      </w:tblGrid>
      <w:tr w:rsidR="007D32F1" w:rsidRPr="007B28AA">
        <w:trPr>
          <w:trHeight w:val="879"/>
        </w:trPr>
        <w:tc>
          <w:tcPr>
            <w:tcW w:w="3244" w:type="dxa"/>
            <w:vAlign w:val="center"/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28AA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134" w:type="dxa"/>
            <w:vAlign w:val="center"/>
          </w:tcPr>
          <w:p w:rsidR="007D32F1" w:rsidRDefault="007D32F1" w:rsidP="00E85F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B28AA">
              <w:rPr>
                <w:rFonts w:ascii="Times New Roman" w:hAnsi="Times New Roman" w:cs="Times New Roman"/>
                <w:sz w:val="24"/>
                <w:szCs w:val="24"/>
              </w:rPr>
              <w:t>Краткое содержание выполненной работы</w:t>
            </w:r>
          </w:p>
        </w:tc>
        <w:tc>
          <w:tcPr>
            <w:tcW w:w="3398" w:type="dxa"/>
            <w:vAlign w:val="center"/>
          </w:tcPr>
          <w:p w:rsidR="007D32F1" w:rsidRDefault="007D32F1" w:rsidP="00E85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8AA">
              <w:rPr>
                <w:rFonts w:ascii="Times New Roman" w:hAnsi="Times New Roman" w:cs="Times New Roman"/>
                <w:sz w:val="24"/>
                <w:szCs w:val="24"/>
              </w:rPr>
              <w:t>Отметка за выполненную работу</w:t>
            </w:r>
          </w:p>
        </w:tc>
      </w:tr>
      <w:tr w:rsidR="007D32F1" w:rsidRPr="007B28AA">
        <w:trPr>
          <w:trHeight w:val="812"/>
        </w:trPr>
        <w:tc>
          <w:tcPr>
            <w:tcW w:w="3244" w:type="dxa"/>
            <w:vAlign w:val="center"/>
          </w:tcPr>
          <w:p w:rsidR="007D32F1" w:rsidRDefault="007D32F1" w:rsidP="00E85F2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23" w:name="OLE_LINK8"/>
            <w:bookmarkStart w:id="24" w:name="OLE_LINK9"/>
            <w:bookmarkStart w:id="25" w:name="OLE_LINK10"/>
            <w:bookmarkStart w:id="26" w:name="OLE_LINK11"/>
            <w:bookmarkStart w:id="27" w:name="OLE_LINK12"/>
            <w:r>
              <w:rPr>
                <w:rFonts w:ascii="Times New Roman" w:hAnsi="Times New Roman" w:cs="Times New Roman"/>
                <w:sz w:val="24"/>
                <w:szCs w:val="24"/>
              </w:rPr>
              <w:t>22.12.2020</w:t>
            </w:r>
            <w:bookmarkEnd w:id="23"/>
            <w:bookmarkEnd w:id="24"/>
            <w:bookmarkEnd w:id="25"/>
            <w:bookmarkEnd w:id="26"/>
            <w:bookmarkEnd w:id="27"/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rPr>
                <w:rFonts w:ascii="Times New Roman" w:hAnsi="Times New Roman" w:cs="Times New Roman"/>
              </w:rPr>
            </w:pPr>
            <w:r w:rsidRPr="007B28AA">
              <w:rPr>
                <w:rFonts w:ascii="Times New Roman" w:hAnsi="Times New Roman" w:cs="Times New Roman"/>
              </w:rPr>
              <w:t>Разработка требований и ТЗ к приложению «Электронный журнал»</w:t>
            </w:r>
          </w:p>
        </w:tc>
        <w:tc>
          <w:tcPr>
            <w:tcW w:w="3398" w:type="dxa"/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1127"/>
        </w:trPr>
        <w:tc>
          <w:tcPr>
            <w:tcW w:w="3244" w:type="dxa"/>
            <w:vAlign w:val="center"/>
          </w:tcPr>
          <w:p w:rsidR="007D32F1" w:rsidRDefault="007D32F1" w:rsidP="00E85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23.12.2020</w:t>
            </w:r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spacing w:after="0"/>
              <w:rPr>
                <w:rFonts w:ascii="Times New Roman" w:hAnsi="Times New Roman" w:cs="Times New Roman"/>
              </w:rPr>
            </w:pPr>
            <w:r w:rsidRPr="007B28AA">
              <w:rPr>
                <w:rFonts w:ascii="Times New Roman" w:hAnsi="Times New Roman" w:cs="Times New Roman"/>
              </w:rPr>
              <w:t>Построение диаграмм классов и разработка требований и методологии к модулю программы.</w:t>
            </w:r>
          </w:p>
        </w:tc>
        <w:tc>
          <w:tcPr>
            <w:tcW w:w="3398" w:type="dxa"/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1127"/>
        </w:trPr>
        <w:tc>
          <w:tcPr>
            <w:tcW w:w="3244" w:type="dxa"/>
            <w:vAlign w:val="center"/>
          </w:tcPr>
          <w:p w:rsidR="007D32F1" w:rsidRDefault="007D32F1" w:rsidP="00E85F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24.12.2020</w:t>
            </w:r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rPr>
                <w:rFonts w:ascii="Times New Roman" w:hAnsi="Times New Roman" w:cs="Times New Roman"/>
              </w:rPr>
            </w:pPr>
            <w:r w:rsidRPr="007B28AA">
              <w:rPr>
                <w:rFonts w:ascii="Times New Roman" w:hAnsi="Times New Roman" w:cs="Times New Roman"/>
              </w:rPr>
              <w:t>Разработка внешнего интерфейса и требований к формам «Электронный журнал»</w:t>
            </w:r>
          </w:p>
        </w:tc>
        <w:tc>
          <w:tcPr>
            <w:tcW w:w="3398" w:type="dxa"/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769"/>
        </w:trPr>
        <w:tc>
          <w:tcPr>
            <w:tcW w:w="3244" w:type="dxa"/>
            <w:vAlign w:val="center"/>
          </w:tcPr>
          <w:p w:rsidR="007D32F1" w:rsidRDefault="007D32F1" w:rsidP="00E85F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25.12.2020</w:t>
            </w:r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rPr>
                <w:rFonts w:ascii="Times New Roman" w:hAnsi="Times New Roman" w:cs="Times New Roman"/>
              </w:rPr>
            </w:pPr>
            <w:r w:rsidRPr="007B28AA">
              <w:rPr>
                <w:rFonts w:ascii="Times New Roman" w:hAnsi="Times New Roman" w:cs="Times New Roman"/>
              </w:rPr>
              <w:t>Создание приложения «Электронный журнал»</w:t>
            </w:r>
          </w:p>
        </w:tc>
        <w:tc>
          <w:tcPr>
            <w:tcW w:w="3398" w:type="dxa"/>
          </w:tcPr>
          <w:p w:rsidR="007D32F1" w:rsidRDefault="007D32F1" w:rsidP="00E85F2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536"/>
        </w:trPr>
        <w:tc>
          <w:tcPr>
            <w:tcW w:w="3244" w:type="dxa"/>
            <w:vAlign w:val="center"/>
          </w:tcPr>
          <w:p w:rsidR="007D32F1" w:rsidRDefault="007D32F1" w:rsidP="00E85F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26.12.2020</w:t>
            </w:r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28AA">
              <w:rPr>
                <w:rFonts w:ascii="Times New Roman" w:hAnsi="Times New Roman" w:cs="Times New Roman"/>
              </w:rPr>
              <w:t>Оптимизация,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B28AA">
              <w:rPr>
                <w:rFonts w:ascii="Times New Roman" w:hAnsi="Times New Roman" w:cs="Times New Roman"/>
              </w:rPr>
              <w:t>отладка и тестирование программы «Электронный журнал»</w:t>
            </w:r>
          </w:p>
        </w:tc>
        <w:tc>
          <w:tcPr>
            <w:tcW w:w="3398" w:type="dxa"/>
          </w:tcPr>
          <w:p w:rsidR="007D32F1" w:rsidRDefault="007D32F1" w:rsidP="00E85F2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536"/>
        </w:trPr>
        <w:tc>
          <w:tcPr>
            <w:tcW w:w="3244" w:type="dxa"/>
            <w:vAlign w:val="center"/>
          </w:tcPr>
          <w:p w:rsidR="007D32F1" w:rsidRDefault="007D32F1" w:rsidP="00E85F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28.12.2020</w:t>
            </w:r>
          </w:p>
        </w:tc>
        <w:tc>
          <w:tcPr>
            <w:tcW w:w="3134" w:type="dxa"/>
            <w:vAlign w:val="center"/>
          </w:tcPr>
          <w:p w:rsidR="007D32F1" w:rsidRPr="007B28AA" w:rsidRDefault="007D32F1" w:rsidP="00E85F2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B28AA">
              <w:rPr>
                <w:rFonts w:ascii="Times New Roman" w:hAnsi="Times New Roman" w:cs="Times New Roman"/>
              </w:rPr>
              <w:t>Подготовка, оптимизация и формирование отчета по учебной практике</w:t>
            </w:r>
          </w:p>
        </w:tc>
        <w:tc>
          <w:tcPr>
            <w:tcW w:w="3398" w:type="dxa"/>
          </w:tcPr>
          <w:p w:rsidR="007D32F1" w:rsidRDefault="007D32F1" w:rsidP="00E85F2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D32F1" w:rsidRPr="007B28AA">
        <w:trPr>
          <w:trHeight w:val="316"/>
        </w:trPr>
        <w:tc>
          <w:tcPr>
            <w:tcW w:w="3244" w:type="dxa"/>
            <w:tcBorders>
              <w:left w:val="nil"/>
              <w:bottom w:val="nil"/>
              <w:right w:val="nil"/>
            </w:tcBorders>
            <w:vAlign w:val="center"/>
          </w:tcPr>
          <w:p w:rsidR="007D32F1" w:rsidRDefault="007D32F1" w:rsidP="00E85F2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4" w:type="dxa"/>
            <w:tcBorders>
              <w:left w:val="nil"/>
              <w:bottom w:val="nil"/>
              <w:right w:val="nil"/>
            </w:tcBorders>
          </w:tcPr>
          <w:p w:rsidR="007D32F1" w:rsidRPr="007B28AA" w:rsidRDefault="007D32F1" w:rsidP="00E85F2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left w:val="nil"/>
              <w:bottom w:val="nil"/>
              <w:right w:val="nil"/>
            </w:tcBorders>
          </w:tcPr>
          <w:p w:rsidR="007D32F1" w:rsidRDefault="007D32F1" w:rsidP="00E85F2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7D32F1" w:rsidRPr="007B28AA">
        <w:trPr>
          <w:trHeight w:val="519"/>
        </w:trPr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</w:tcPr>
          <w:p w:rsidR="007D32F1" w:rsidRPr="007B28AA" w:rsidRDefault="007D32F1" w:rsidP="00E85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</w:tcPr>
          <w:p w:rsidR="007D32F1" w:rsidRDefault="007D32F1" w:rsidP="00E85F2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7D32F1" w:rsidRDefault="007D32F1" w:rsidP="006E4319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практики:</w:t>
      </w:r>
    </w:p>
    <w:p w:rsidR="007D32F1" w:rsidRDefault="007D32F1" w:rsidP="006E431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Абраменко Е.Р.</w:t>
      </w:r>
    </w:p>
    <w:p w:rsidR="007D32F1" w:rsidRDefault="007D32F1" w:rsidP="006E43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_______________(подпись)</w:t>
      </w:r>
    </w:p>
    <w:p w:rsidR="007D32F1" w:rsidRPr="00CD1E6F" w:rsidRDefault="007D32F1" w:rsidP="00CD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2F1" w:rsidRPr="00CD1E6F" w:rsidRDefault="007D32F1" w:rsidP="00CD1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32F1" w:rsidRPr="00CD1E6F" w:rsidRDefault="007D32F1" w:rsidP="00CD1E6F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7D32F1" w:rsidRDefault="007D32F1" w:rsidP="00855EDF">
      <w:pPr>
        <w:ind w:left="-426" w:hanging="850"/>
      </w:pPr>
    </w:p>
    <w:p w:rsidR="007D32F1" w:rsidRPr="001D18EC" w:rsidRDefault="007D32F1" w:rsidP="00D53CF5">
      <w:pPr>
        <w:ind w:left="-426" w:hanging="850"/>
      </w:pPr>
    </w:p>
    <w:sectPr w:rsidR="007D32F1" w:rsidRPr="001D18EC" w:rsidSect="00E24C59">
      <w:footerReference w:type="default" r:id="rId18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2F1" w:rsidRDefault="007D32F1" w:rsidP="0032310A">
      <w:pPr>
        <w:spacing w:after="0" w:line="240" w:lineRule="auto"/>
      </w:pPr>
      <w:r>
        <w:separator/>
      </w:r>
    </w:p>
  </w:endnote>
  <w:endnote w:type="continuationSeparator" w:id="1">
    <w:p w:rsidR="007D32F1" w:rsidRDefault="007D32F1" w:rsidP="00323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2F1" w:rsidRDefault="007D32F1">
    <w:pPr>
      <w:pStyle w:val="Footer"/>
      <w:jc w:val="center"/>
    </w:pPr>
    <w:fldSimple w:instr="PAGE   \* MERGEFORMAT">
      <w:r>
        <w:rPr>
          <w:noProof/>
        </w:rPr>
        <w:t>18</w:t>
      </w:r>
    </w:fldSimple>
  </w:p>
  <w:p w:rsidR="007D32F1" w:rsidRDefault="007D3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2F1" w:rsidRDefault="007D32F1" w:rsidP="0032310A">
      <w:pPr>
        <w:spacing w:after="0" w:line="240" w:lineRule="auto"/>
      </w:pPr>
      <w:r>
        <w:separator/>
      </w:r>
    </w:p>
  </w:footnote>
  <w:footnote w:type="continuationSeparator" w:id="1">
    <w:p w:rsidR="007D32F1" w:rsidRDefault="007D32F1" w:rsidP="00323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6006"/>
    <w:multiLevelType w:val="hybridMultilevel"/>
    <w:tmpl w:val="0BA8A0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1ED1CFD"/>
    <w:multiLevelType w:val="hybridMultilevel"/>
    <w:tmpl w:val="A860E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469ED"/>
    <w:multiLevelType w:val="hybridMultilevel"/>
    <w:tmpl w:val="0A12B8F8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34D1886"/>
    <w:multiLevelType w:val="hybridMultilevel"/>
    <w:tmpl w:val="DE609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4081E4E"/>
    <w:multiLevelType w:val="hybridMultilevel"/>
    <w:tmpl w:val="7CDC8906"/>
    <w:lvl w:ilvl="0" w:tplc="603EC03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1E543998"/>
    <w:multiLevelType w:val="hybridMultilevel"/>
    <w:tmpl w:val="5BE6E88C"/>
    <w:lvl w:ilvl="0" w:tplc="603EC03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>
    <w:nsid w:val="28B26D1D"/>
    <w:multiLevelType w:val="hybridMultilevel"/>
    <w:tmpl w:val="3E720E7A"/>
    <w:lvl w:ilvl="0" w:tplc="26748AC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E1F06C4"/>
    <w:multiLevelType w:val="hybridMultilevel"/>
    <w:tmpl w:val="CF8EF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>
    <w:nsid w:val="2ECA470A"/>
    <w:multiLevelType w:val="hybridMultilevel"/>
    <w:tmpl w:val="1EF2824A"/>
    <w:lvl w:ilvl="0" w:tplc="603EC030">
      <w:start w:val="1"/>
      <w:numFmt w:val="bullet"/>
      <w:lvlText w:val="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>
    <w:nsid w:val="30A45367"/>
    <w:multiLevelType w:val="hybridMultilevel"/>
    <w:tmpl w:val="D04A5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351F16AA"/>
    <w:multiLevelType w:val="hybridMultilevel"/>
    <w:tmpl w:val="A1BADCFC"/>
    <w:lvl w:ilvl="0" w:tplc="3B34A56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D07E1A"/>
    <w:multiLevelType w:val="hybridMultilevel"/>
    <w:tmpl w:val="B48A97C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12">
    <w:nsid w:val="4786152D"/>
    <w:multiLevelType w:val="multilevel"/>
    <w:tmpl w:val="D64CD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407624"/>
    <w:multiLevelType w:val="hybridMultilevel"/>
    <w:tmpl w:val="406496A0"/>
    <w:lvl w:ilvl="0" w:tplc="603EC03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8B87A70"/>
    <w:multiLevelType w:val="hybridMultilevel"/>
    <w:tmpl w:val="E8E65408"/>
    <w:lvl w:ilvl="0" w:tplc="603EC030">
      <w:start w:val="1"/>
      <w:numFmt w:val="bullet"/>
      <w:lvlText w:val=""/>
      <w:lvlJc w:val="left"/>
      <w:pPr>
        <w:ind w:left="14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5">
    <w:nsid w:val="497A2201"/>
    <w:multiLevelType w:val="hybridMultilevel"/>
    <w:tmpl w:val="9774DB22"/>
    <w:lvl w:ilvl="0" w:tplc="603EC03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C7D2F"/>
    <w:multiLevelType w:val="multilevel"/>
    <w:tmpl w:val="D64CDA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D6F58C3"/>
    <w:multiLevelType w:val="hybridMultilevel"/>
    <w:tmpl w:val="F844D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>
    <w:nsid w:val="4D742DF5"/>
    <w:multiLevelType w:val="hybridMultilevel"/>
    <w:tmpl w:val="93989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4FB402D7"/>
    <w:multiLevelType w:val="hybridMultilevel"/>
    <w:tmpl w:val="1C08CB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0">
    <w:nsid w:val="5154413F"/>
    <w:multiLevelType w:val="hybridMultilevel"/>
    <w:tmpl w:val="A2E26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1">
    <w:nsid w:val="51643224"/>
    <w:multiLevelType w:val="hybridMultilevel"/>
    <w:tmpl w:val="792E7912"/>
    <w:lvl w:ilvl="0" w:tplc="603EC030">
      <w:start w:val="1"/>
      <w:numFmt w:val="bullet"/>
      <w:lvlText w:val=""/>
      <w:lvlJc w:val="left"/>
      <w:pPr>
        <w:ind w:left="14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22">
    <w:nsid w:val="527B6D4E"/>
    <w:multiLevelType w:val="hybridMultilevel"/>
    <w:tmpl w:val="358EF39A"/>
    <w:lvl w:ilvl="0" w:tplc="244844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34D0A19"/>
    <w:multiLevelType w:val="hybridMultilevel"/>
    <w:tmpl w:val="24D43AC0"/>
    <w:lvl w:ilvl="0" w:tplc="603EC030">
      <w:start w:val="1"/>
      <w:numFmt w:val="bullet"/>
      <w:lvlText w:val=""/>
      <w:lvlJc w:val="left"/>
      <w:pPr>
        <w:ind w:left="14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24">
    <w:nsid w:val="53867582"/>
    <w:multiLevelType w:val="hybridMultilevel"/>
    <w:tmpl w:val="C0AAB96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853021"/>
    <w:multiLevelType w:val="hybridMultilevel"/>
    <w:tmpl w:val="406610BC"/>
    <w:lvl w:ilvl="0" w:tplc="60785D22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3F627AA"/>
    <w:multiLevelType w:val="hybridMultilevel"/>
    <w:tmpl w:val="39C82AD6"/>
    <w:lvl w:ilvl="0" w:tplc="9F1ED768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6C60D78"/>
    <w:multiLevelType w:val="hybridMultilevel"/>
    <w:tmpl w:val="C15EE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50045"/>
    <w:multiLevelType w:val="hybridMultilevel"/>
    <w:tmpl w:val="3D5C4246"/>
    <w:lvl w:ilvl="0" w:tplc="5E48842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92A2EBD"/>
    <w:multiLevelType w:val="hybridMultilevel"/>
    <w:tmpl w:val="8BC81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B143D5C"/>
    <w:multiLevelType w:val="hybridMultilevel"/>
    <w:tmpl w:val="B0AE8952"/>
    <w:lvl w:ilvl="0" w:tplc="AA947EA4">
      <w:start w:val="1"/>
      <w:numFmt w:val="decimal"/>
      <w:lvlText w:val="Таблица 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C91A29"/>
    <w:multiLevelType w:val="hybridMultilevel"/>
    <w:tmpl w:val="AED24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2">
    <w:nsid w:val="6F06088C"/>
    <w:multiLevelType w:val="hybridMultilevel"/>
    <w:tmpl w:val="2E2C95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33">
    <w:nsid w:val="6F5138A8"/>
    <w:multiLevelType w:val="hybridMultilevel"/>
    <w:tmpl w:val="BFD25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7203D7"/>
    <w:multiLevelType w:val="hybridMultilevel"/>
    <w:tmpl w:val="1D662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5">
    <w:nsid w:val="758003C1"/>
    <w:multiLevelType w:val="hybridMultilevel"/>
    <w:tmpl w:val="6B54EB50"/>
    <w:lvl w:ilvl="0" w:tplc="603EC030">
      <w:start w:val="1"/>
      <w:numFmt w:val="bullet"/>
      <w:lvlText w:val=""/>
      <w:lvlJc w:val="left"/>
      <w:pPr>
        <w:ind w:left="1497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36">
    <w:nsid w:val="75A16A95"/>
    <w:multiLevelType w:val="hybridMultilevel"/>
    <w:tmpl w:val="6CE62830"/>
    <w:lvl w:ilvl="0" w:tplc="603EC03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7">
    <w:nsid w:val="795A321F"/>
    <w:multiLevelType w:val="hybridMultilevel"/>
    <w:tmpl w:val="399EF034"/>
    <w:lvl w:ilvl="0" w:tplc="603EC030">
      <w:start w:val="1"/>
      <w:numFmt w:val="bullet"/>
      <w:lvlText w:val="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8">
    <w:nsid w:val="7BEF474A"/>
    <w:multiLevelType w:val="hybridMultilevel"/>
    <w:tmpl w:val="52283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7C4C5307"/>
    <w:multiLevelType w:val="hybridMultilevel"/>
    <w:tmpl w:val="EE20EB08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9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45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9" w:hanging="360"/>
      </w:pPr>
      <w:rPr>
        <w:rFonts w:ascii="Wingdings" w:hAnsi="Wingdings" w:cs="Wingdings" w:hint="default"/>
      </w:rPr>
    </w:lvl>
  </w:abstractNum>
  <w:abstractNum w:abstractNumId="40">
    <w:nsid w:val="7C621FDE"/>
    <w:multiLevelType w:val="hybridMultilevel"/>
    <w:tmpl w:val="7090B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>
    <w:nsid w:val="7DF9110E"/>
    <w:multiLevelType w:val="hybridMultilevel"/>
    <w:tmpl w:val="343414F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42">
    <w:nsid w:val="7FD60494"/>
    <w:multiLevelType w:val="hybridMultilevel"/>
    <w:tmpl w:val="9C420F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1"/>
  </w:num>
  <w:num w:numId="3">
    <w:abstractNumId w:val="29"/>
  </w:num>
  <w:num w:numId="4">
    <w:abstractNumId w:val="9"/>
  </w:num>
  <w:num w:numId="5">
    <w:abstractNumId w:val="33"/>
  </w:num>
  <w:num w:numId="6">
    <w:abstractNumId w:val="0"/>
  </w:num>
  <w:num w:numId="7">
    <w:abstractNumId w:val="19"/>
  </w:num>
  <w:num w:numId="8">
    <w:abstractNumId w:val="40"/>
  </w:num>
  <w:num w:numId="9">
    <w:abstractNumId w:val="3"/>
  </w:num>
  <w:num w:numId="10">
    <w:abstractNumId w:val="32"/>
  </w:num>
  <w:num w:numId="11">
    <w:abstractNumId w:val="38"/>
  </w:num>
  <w:num w:numId="12">
    <w:abstractNumId w:val="18"/>
  </w:num>
  <w:num w:numId="13">
    <w:abstractNumId w:val="20"/>
  </w:num>
  <w:num w:numId="14">
    <w:abstractNumId w:val="27"/>
  </w:num>
  <w:num w:numId="15">
    <w:abstractNumId w:val="11"/>
  </w:num>
  <w:num w:numId="16">
    <w:abstractNumId w:val="17"/>
  </w:num>
  <w:num w:numId="17">
    <w:abstractNumId w:val="25"/>
  </w:num>
  <w:num w:numId="18">
    <w:abstractNumId w:val="7"/>
  </w:num>
  <w:num w:numId="19">
    <w:abstractNumId w:val="2"/>
  </w:num>
  <w:num w:numId="20">
    <w:abstractNumId w:val="26"/>
  </w:num>
  <w:num w:numId="21">
    <w:abstractNumId w:val="28"/>
  </w:num>
  <w:num w:numId="22">
    <w:abstractNumId w:val="34"/>
  </w:num>
  <w:num w:numId="23">
    <w:abstractNumId w:val="41"/>
  </w:num>
  <w:num w:numId="24">
    <w:abstractNumId w:val="42"/>
  </w:num>
  <w:num w:numId="25">
    <w:abstractNumId w:val="30"/>
  </w:num>
  <w:num w:numId="26">
    <w:abstractNumId w:val="22"/>
  </w:num>
  <w:num w:numId="27">
    <w:abstractNumId w:val="5"/>
  </w:num>
  <w:num w:numId="28">
    <w:abstractNumId w:val="36"/>
  </w:num>
  <w:num w:numId="29">
    <w:abstractNumId w:val="35"/>
  </w:num>
  <w:num w:numId="30">
    <w:abstractNumId w:val="23"/>
  </w:num>
  <w:num w:numId="31">
    <w:abstractNumId w:val="4"/>
  </w:num>
  <w:num w:numId="32">
    <w:abstractNumId w:val="13"/>
  </w:num>
  <w:num w:numId="33">
    <w:abstractNumId w:val="15"/>
  </w:num>
  <w:num w:numId="34">
    <w:abstractNumId w:val="21"/>
  </w:num>
  <w:num w:numId="35">
    <w:abstractNumId w:val="14"/>
  </w:num>
  <w:num w:numId="36">
    <w:abstractNumId w:val="8"/>
  </w:num>
  <w:num w:numId="37">
    <w:abstractNumId w:val="6"/>
  </w:num>
  <w:num w:numId="38">
    <w:abstractNumId w:val="10"/>
  </w:num>
  <w:num w:numId="39">
    <w:abstractNumId w:val="37"/>
  </w:num>
  <w:num w:numId="40">
    <w:abstractNumId w:val="24"/>
  </w:num>
  <w:num w:numId="41">
    <w:abstractNumId w:val="16"/>
  </w:num>
  <w:num w:numId="42">
    <w:abstractNumId w:val="39"/>
  </w:num>
  <w:num w:numId="4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2E3A"/>
    <w:rsid w:val="000013B9"/>
    <w:rsid w:val="0001688C"/>
    <w:rsid w:val="00021646"/>
    <w:rsid w:val="00034B7B"/>
    <w:rsid w:val="00082406"/>
    <w:rsid w:val="00085AC3"/>
    <w:rsid w:val="00086326"/>
    <w:rsid w:val="00093DB7"/>
    <w:rsid w:val="000A14DC"/>
    <w:rsid w:val="000A360C"/>
    <w:rsid w:val="000B529A"/>
    <w:rsid w:val="000D5398"/>
    <w:rsid w:val="000D7098"/>
    <w:rsid w:val="000E4595"/>
    <w:rsid w:val="000E517A"/>
    <w:rsid w:val="00111E98"/>
    <w:rsid w:val="00116944"/>
    <w:rsid w:val="00123EA2"/>
    <w:rsid w:val="0013432B"/>
    <w:rsid w:val="00134A06"/>
    <w:rsid w:val="001354DF"/>
    <w:rsid w:val="00141EE2"/>
    <w:rsid w:val="001554BF"/>
    <w:rsid w:val="0015588A"/>
    <w:rsid w:val="001615EB"/>
    <w:rsid w:val="00193996"/>
    <w:rsid w:val="001941A0"/>
    <w:rsid w:val="001A15A4"/>
    <w:rsid w:val="001A5CC7"/>
    <w:rsid w:val="001C612C"/>
    <w:rsid w:val="001D02AF"/>
    <w:rsid w:val="001D18EC"/>
    <w:rsid w:val="001F0B47"/>
    <w:rsid w:val="00200930"/>
    <w:rsid w:val="00206592"/>
    <w:rsid w:val="00207600"/>
    <w:rsid w:val="0021119E"/>
    <w:rsid w:val="00235039"/>
    <w:rsid w:val="00253783"/>
    <w:rsid w:val="00267668"/>
    <w:rsid w:val="00295E5F"/>
    <w:rsid w:val="002A754C"/>
    <w:rsid w:val="002D3F82"/>
    <w:rsid w:val="002E1535"/>
    <w:rsid w:val="002E18BF"/>
    <w:rsid w:val="002E44DD"/>
    <w:rsid w:val="002F07E0"/>
    <w:rsid w:val="002F6C9A"/>
    <w:rsid w:val="00303C2D"/>
    <w:rsid w:val="003046CE"/>
    <w:rsid w:val="00313DDD"/>
    <w:rsid w:val="003204D4"/>
    <w:rsid w:val="00321724"/>
    <w:rsid w:val="0032310A"/>
    <w:rsid w:val="00327E8B"/>
    <w:rsid w:val="003405D0"/>
    <w:rsid w:val="00347F46"/>
    <w:rsid w:val="003514EE"/>
    <w:rsid w:val="00363915"/>
    <w:rsid w:val="003705C3"/>
    <w:rsid w:val="003738DE"/>
    <w:rsid w:val="00377D2D"/>
    <w:rsid w:val="003872E1"/>
    <w:rsid w:val="00393328"/>
    <w:rsid w:val="003961B0"/>
    <w:rsid w:val="003B2ABA"/>
    <w:rsid w:val="003C18BB"/>
    <w:rsid w:val="003C437F"/>
    <w:rsid w:val="003D574D"/>
    <w:rsid w:val="003E1507"/>
    <w:rsid w:val="003E49F7"/>
    <w:rsid w:val="003F0F1A"/>
    <w:rsid w:val="003F11FE"/>
    <w:rsid w:val="00401AD0"/>
    <w:rsid w:val="00422E93"/>
    <w:rsid w:val="004318AC"/>
    <w:rsid w:val="00446F1C"/>
    <w:rsid w:val="00451B6F"/>
    <w:rsid w:val="004602A4"/>
    <w:rsid w:val="00467503"/>
    <w:rsid w:val="00473D78"/>
    <w:rsid w:val="00486E8B"/>
    <w:rsid w:val="004A159B"/>
    <w:rsid w:val="004A1CAA"/>
    <w:rsid w:val="004A75FD"/>
    <w:rsid w:val="004B05C4"/>
    <w:rsid w:val="004C25CF"/>
    <w:rsid w:val="004D63F6"/>
    <w:rsid w:val="004D6B14"/>
    <w:rsid w:val="005009F5"/>
    <w:rsid w:val="0050459D"/>
    <w:rsid w:val="00513339"/>
    <w:rsid w:val="0052591B"/>
    <w:rsid w:val="00527EE4"/>
    <w:rsid w:val="005345F3"/>
    <w:rsid w:val="00554F51"/>
    <w:rsid w:val="00555DCB"/>
    <w:rsid w:val="005711AD"/>
    <w:rsid w:val="00571AF4"/>
    <w:rsid w:val="00571D62"/>
    <w:rsid w:val="00572927"/>
    <w:rsid w:val="00574AA4"/>
    <w:rsid w:val="005840A8"/>
    <w:rsid w:val="00584C1B"/>
    <w:rsid w:val="00597613"/>
    <w:rsid w:val="005A5741"/>
    <w:rsid w:val="005B5DF7"/>
    <w:rsid w:val="005B6E8B"/>
    <w:rsid w:val="005C6346"/>
    <w:rsid w:val="005E3ED3"/>
    <w:rsid w:val="005E3FB7"/>
    <w:rsid w:val="005F2FB0"/>
    <w:rsid w:val="006022F5"/>
    <w:rsid w:val="00610B66"/>
    <w:rsid w:val="006273E7"/>
    <w:rsid w:val="00627F0E"/>
    <w:rsid w:val="00631231"/>
    <w:rsid w:val="006615D3"/>
    <w:rsid w:val="006617A5"/>
    <w:rsid w:val="00663B5F"/>
    <w:rsid w:val="00671144"/>
    <w:rsid w:val="00674FC1"/>
    <w:rsid w:val="006910D2"/>
    <w:rsid w:val="006B7946"/>
    <w:rsid w:val="006C03E3"/>
    <w:rsid w:val="006E4319"/>
    <w:rsid w:val="00715B6E"/>
    <w:rsid w:val="00736440"/>
    <w:rsid w:val="007369D8"/>
    <w:rsid w:val="00742110"/>
    <w:rsid w:val="00745C59"/>
    <w:rsid w:val="007563B9"/>
    <w:rsid w:val="00765038"/>
    <w:rsid w:val="00765CC7"/>
    <w:rsid w:val="00776CE2"/>
    <w:rsid w:val="007A5C7F"/>
    <w:rsid w:val="007B28AA"/>
    <w:rsid w:val="007B676B"/>
    <w:rsid w:val="007D32F1"/>
    <w:rsid w:val="00801130"/>
    <w:rsid w:val="00801B67"/>
    <w:rsid w:val="00801D0B"/>
    <w:rsid w:val="008076A4"/>
    <w:rsid w:val="00855EDF"/>
    <w:rsid w:val="00860442"/>
    <w:rsid w:val="00861364"/>
    <w:rsid w:val="008621E8"/>
    <w:rsid w:val="0086770B"/>
    <w:rsid w:val="00870594"/>
    <w:rsid w:val="0087580A"/>
    <w:rsid w:val="00890B1A"/>
    <w:rsid w:val="00890BB2"/>
    <w:rsid w:val="008A2B6A"/>
    <w:rsid w:val="008C6B76"/>
    <w:rsid w:val="008E0B3F"/>
    <w:rsid w:val="008E3DD5"/>
    <w:rsid w:val="00900E55"/>
    <w:rsid w:val="0091335A"/>
    <w:rsid w:val="00922584"/>
    <w:rsid w:val="00932C60"/>
    <w:rsid w:val="00935BD4"/>
    <w:rsid w:val="00940E70"/>
    <w:rsid w:val="00944390"/>
    <w:rsid w:val="00947222"/>
    <w:rsid w:val="00953501"/>
    <w:rsid w:val="00963C97"/>
    <w:rsid w:val="00964993"/>
    <w:rsid w:val="00967515"/>
    <w:rsid w:val="00967FA6"/>
    <w:rsid w:val="00974220"/>
    <w:rsid w:val="00976BD8"/>
    <w:rsid w:val="0097788A"/>
    <w:rsid w:val="00981A7F"/>
    <w:rsid w:val="009849BE"/>
    <w:rsid w:val="009A1F17"/>
    <w:rsid w:val="009A3D9A"/>
    <w:rsid w:val="009A5809"/>
    <w:rsid w:val="009C78EC"/>
    <w:rsid w:val="009D248F"/>
    <w:rsid w:val="009D5117"/>
    <w:rsid w:val="009D5518"/>
    <w:rsid w:val="009D59D5"/>
    <w:rsid w:val="009E361F"/>
    <w:rsid w:val="009E444B"/>
    <w:rsid w:val="009E5540"/>
    <w:rsid w:val="009E72E1"/>
    <w:rsid w:val="009F2C5A"/>
    <w:rsid w:val="00A078FE"/>
    <w:rsid w:val="00A110B4"/>
    <w:rsid w:val="00A125FF"/>
    <w:rsid w:val="00A15A3C"/>
    <w:rsid w:val="00A33F89"/>
    <w:rsid w:val="00A35E56"/>
    <w:rsid w:val="00A368AC"/>
    <w:rsid w:val="00A46036"/>
    <w:rsid w:val="00A62900"/>
    <w:rsid w:val="00A657FF"/>
    <w:rsid w:val="00A674D8"/>
    <w:rsid w:val="00A96075"/>
    <w:rsid w:val="00AA0E33"/>
    <w:rsid w:val="00AA10A1"/>
    <w:rsid w:val="00AB61A3"/>
    <w:rsid w:val="00AB7683"/>
    <w:rsid w:val="00AC31A2"/>
    <w:rsid w:val="00AC7647"/>
    <w:rsid w:val="00AE105F"/>
    <w:rsid w:val="00AE6061"/>
    <w:rsid w:val="00AF736D"/>
    <w:rsid w:val="00B26CAC"/>
    <w:rsid w:val="00B2753C"/>
    <w:rsid w:val="00B32E95"/>
    <w:rsid w:val="00B4575E"/>
    <w:rsid w:val="00B55BF2"/>
    <w:rsid w:val="00B61A59"/>
    <w:rsid w:val="00B642DC"/>
    <w:rsid w:val="00B649C1"/>
    <w:rsid w:val="00B85948"/>
    <w:rsid w:val="00B87CFE"/>
    <w:rsid w:val="00B9148A"/>
    <w:rsid w:val="00BA0F86"/>
    <w:rsid w:val="00BB304D"/>
    <w:rsid w:val="00BC42A0"/>
    <w:rsid w:val="00BC5486"/>
    <w:rsid w:val="00BD030F"/>
    <w:rsid w:val="00BE0442"/>
    <w:rsid w:val="00BE1BEB"/>
    <w:rsid w:val="00BE52AD"/>
    <w:rsid w:val="00BF1347"/>
    <w:rsid w:val="00C13DCE"/>
    <w:rsid w:val="00C22639"/>
    <w:rsid w:val="00C368EB"/>
    <w:rsid w:val="00C41854"/>
    <w:rsid w:val="00C42E3A"/>
    <w:rsid w:val="00C53C01"/>
    <w:rsid w:val="00C63CB8"/>
    <w:rsid w:val="00C77B61"/>
    <w:rsid w:val="00C84B83"/>
    <w:rsid w:val="00C92A71"/>
    <w:rsid w:val="00CC6A4A"/>
    <w:rsid w:val="00CD1E6F"/>
    <w:rsid w:val="00CD29FC"/>
    <w:rsid w:val="00CE6BA2"/>
    <w:rsid w:val="00CF08CB"/>
    <w:rsid w:val="00CF3AAC"/>
    <w:rsid w:val="00CF55B7"/>
    <w:rsid w:val="00D01BED"/>
    <w:rsid w:val="00D20327"/>
    <w:rsid w:val="00D250F1"/>
    <w:rsid w:val="00D50577"/>
    <w:rsid w:val="00D53CF5"/>
    <w:rsid w:val="00D56A0D"/>
    <w:rsid w:val="00D623B6"/>
    <w:rsid w:val="00D62FDC"/>
    <w:rsid w:val="00D631B7"/>
    <w:rsid w:val="00D7136B"/>
    <w:rsid w:val="00D8196C"/>
    <w:rsid w:val="00D87C37"/>
    <w:rsid w:val="00D90514"/>
    <w:rsid w:val="00D91924"/>
    <w:rsid w:val="00D9221E"/>
    <w:rsid w:val="00DA62F7"/>
    <w:rsid w:val="00DD1AF9"/>
    <w:rsid w:val="00DD7FC0"/>
    <w:rsid w:val="00DE30F9"/>
    <w:rsid w:val="00DF244E"/>
    <w:rsid w:val="00E00C3A"/>
    <w:rsid w:val="00E24C59"/>
    <w:rsid w:val="00E30B5C"/>
    <w:rsid w:val="00E4177E"/>
    <w:rsid w:val="00E53523"/>
    <w:rsid w:val="00E66401"/>
    <w:rsid w:val="00E84FAF"/>
    <w:rsid w:val="00E85F20"/>
    <w:rsid w:val="00E95932"/>
    <w:rsid w:val="00EA6827"/>
    <w:rsid w:val="00EB1945"/>
    <w:rsid w:val="00EB33C4"/>
    <w:rsid w:val="00ED365C"/>
    <w:rsid w:val="00EE1624"/>
    <w:rsid w:val="00EE4D91"/>
    <w:rsid w:val="00EF67E3"/>
    <w:rsid w:val="00F27816"/>
    <w:rsid w:val="00F34A63"/>
    <w:rsid w:val="00F41D3B"/>
    <w:rsid w:val="00F42E7D"/>
    <w:rsid w:val="00F51C75"/>
    <w:rsid w:val="00F54EF8"/>
    <w:rsid w:val="00F6521B"/>
    <w:rsid w:val="00F658AE"/>
    <w:rsid w:val="00F670C6"/>
    <w:rsid w:val="00F729E6"/>
    <w:rsid w:val="00F806A3"/>
    <w:rsid w:val="00F96546"/>
    <w:rsid w:val="00FA19DC"/>
    <w:rsid w:val="00FA6CD9"/>
    <w:rsid w:val="00FB0D95"/>
    <w:rsid w:val="00FB6EB6"/>
    <w:rsid w:val="00FC4D84"/>
    <w:rsid w:val="00FC72C4"/>
    <w:rsid w:val="00FD65D6"/>
    <w:rsid w:val="00FD6E14"/>
    <w:rsid w:val="00FF2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623B6"/>
    <w:pPr>
      <w:spacing w:after="160" w:line="259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68EB"/>
    <w:pPr>
      <w:keepNext/>
      <w:keepLines/>
      <w:spacing w:before="480" w:after="0" w:line="276" w:lineRule="auto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368EB"/>
    <w:rPr>
      <w:rFonts w:ascii="Calibri Light" w:hAnsi="Calibri Light" w:cs="Calibri Light"/>
      <w:b/>
      <w:bCs/>
      <w:color w:val="2E74B5"/>
      <w:sz w:val="28"/>
      <w:szCs w:val="28"/>
      <w:lang w:eastAsia="ru-RU"/>
    </w:rPr>
  </w:style>
  <w:style w:type="paragraph" w:styleId="ListParagraph">
    <w:name w:val="List Paragraph"/>
    <w:basedOn w:val="Normal"/>
    <w:uiPriority w:val="99"/>
    <w:qFormat/>
    <w:rsid w:val="00C368EB"/>
    <w:pPr>
      <w:spacing w:after="200" w:line="276" w:lineRule="auto"/>
      <w:ind w:left="720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99"/>
    <w:rsid w:val="006B7946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446F1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rsid w:val="00323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2310A"/>
  </w:style>
  <w:style w:type="paragraph" w:styleId="Footer">
    <w:name w:val="footer"/>
    <w:basedOn w:val="Normal"/>
    <w:link w:val="FooterChar"/>
    <w:uiPriority w:val="99"/>
    <w:rsid w:val="003231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2310A"/>
  </w:style>
  <w:style w:type="paragraph" w:styleId="TOCHeading">
    <w:name w:val="TOC Heading"/>
    <w:basedOn w:val="Heading1"/>
    <w:next w:val="Normal"/>
    <w:uiPriority w:val="99"/>
    <w:qFormat/>
    <w:rsid w:val="0013432B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99"/>
    <w:semiHidden/>
    <w:rsid w:val="0013432B"/>
    <w:pPr>
      <w:spacing w:after="100"/>
    </w:pPr>
  </w:style>
  <w:style w:type="character" w:styleId="Hyperlink">
    <w:name w:val="Hyperlink"/>
    <w:basedOn w:val="DefaultParagraphFont"/>
    <w:uiPriority w:val="99"/>
    <w:rsid w:val="0013432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8196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19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099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338</TotalTime>
  <Pages>18</Pages>
  <Words>1366</Words>
  <Characters>7788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FLIPPER</dc:creator>
  <cp:keywords/>
  <dc:description/>
  <cp:lastModifiedBy>km</cp:lastModifiedBy>
  <cp:revision>51</cp:revision>
  <cp:lastPrinted>2019-04-22T08:58:00Z</cp:lastPrinted>
  <dcterms:created xsi:type="dcterms:W3CDTF">2019-01-31T21:20:00Z</dcterms:created>
  <dcterms:modified xsi:type="dcterms:W3CDTF">2020-12-23T07:06:00Z</dcterms:modified>
</cp:coreProperties>
</file>