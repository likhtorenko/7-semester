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37" w:rsidRDefault="00531B37">
      <w:r w:rsidRPr="00D52A05">
        <w:rPr>
          <w:rFonts w:ascii="Times New Roman" w:hAnsi="Times New Roman"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4.25pt;height:72.75pt;visibility:visible">
            <v:imagedata r:id="rId5" o:title=""/>
          </v:shape>
        </w:pict>
      </w:r>
    </w:p>
    <w:p w:rsidR="00531B37" w:rsidRDefault="00531B37" w:rsidP="00057388">
      <w:pPr>
        <w:ind w:right="467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547.55pt;margin-top:2.15pt;width:226.25pt;height:89.25pt;z-index:251660800;visibility:visible;mso-wrap-distance-top:3.6pt;mso-wrap-distance-bottom:3.6pt;mso-position-horizontal:right;mso-position-horizontal-relative:margin" stroked="f">
            <v:textbox>
              <w:txbxContent>
                <w:p w:rsidR="00531B37" w:rsidRPr="00057388" w:rsidRDefault="00531B37" w:rsidP="0005738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573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УТВЕРЖДАЮ</w:t>
                  </w:r>
                </w:p>
                <w:p w:rsidR="00531B37" w:rsidRPr="00057388" w:rsidRDefault="00531B37" w:rsidP="0005738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73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Зам. Директора по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учебно-производственной работе</w:t>
                  </w:r>
                </w:p>
                <w:p w:rsidR="00531B37" w:rsidRPr="00057388" w:rsidRDefault="00531B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73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0573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0573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</w:t>
                  </w:r>
                  <w:r w:rsidRPr="000573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.В.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Трухин</w:t>
                  </w:r>
                </w:p>
                <w:p w:rsidR="00531B37" w:rsidRPr="00057388" w:rsidRDefault="00531B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73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0573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0573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20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20 </w:t>
                  </w:r>
                  <w:r w:rsidRPr="000573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г.</w:t>
                  </w:r>
                </w:p>
              </w:txbxContent>
            </v:textbox>
            <w10:wrap type="square" anchorx="margin"/>
          </v:shape>
        </w:pict>
      </w:r>
    </w:p>
    <w:p w:rsidR="00531B37" w:rsidRDefault="00531B37" w:rsidP="00057388">
      <w:pPr>
        <w:ind w:right="467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31B37" w:rsidRDefault="00531B37" w:rsidP="00057388">
      <w:pPr>
        <w:ind w:right="467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pict>
          <v:line id="Прямая соединительная линия 11" o:spid="_x0000_s1027" style="position:absolute;left:0;text-align:left;z-index:251661824;visibility:visible" from="258.45pt,17.3pt" to="349.95pt,17.3pt" strokeweight=".5pt">
            <v:stroke joinstyle="miter"/>
          </v:line>
        </w:pict>
      </w:r>
    </w:p>
    <w:p w:rsidR="00531B37" w:rsidRDefault="00531B37" w:rsidP="00057388">
      <w:pPr>
        <w:ind w:right="467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pict>
          <v:line id="Прямая соединительная линия 12" o:spid="_x0000_s1028" style="position:absolute;left:0;text-align:left;z-index:251662848;visibility:visible" from="259.2pt,14.95pt" to="350.7pt,14.95pt" strokeweight=".5pt">
            <v:stroke joinstyle="miter"/>
          </v:line>
        </w:pict>
      </w:r>
    </w:p>
    <w:p w:rsidR="00531B37" w:rsidRDefault="00531B37" w:rsidP="00057388">
      <w:pPr>
        <w:ind w:right="467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31B37" w:rsidRPr="00057388" w:rsidRDefault="00531B37" w:rsidP="00C75360">
      <w:pPr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38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531B37" w:rsidRPr="00C75360" w:rsidRDefault="00531B37" w:rsidP="00C75360">
      <w:pPr>
        <w:ind w:right="-1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5360">
        <w:rPr>
          <w:rFonts w:ascii="Times New Roman" w:hAnsi="Times New Roman" w:cs="Times New Roman"/>
          <w:b/>
          <w:bCs/>
          <w:sz w:val="24"/>
          <w:szCs w:val="24"/>
        </w:rPr>
        <w:t>Для учебной практики УП ПМ.03.01 по модулю ПМ.03 «Участие в интеграции программных модулей» по специальности 09.02.03 «Программирование в компьютерных системах»</w:t>
      </w:r>
    </w:p>
    <w:p w:rsidR="00531B37" w:rsidRPr="00057388" w:rsidRDefault="00531B37" w:rsidP="006B4D0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>В ходе учебной практики по программе УП ПМ.03.01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включает:</w:t>
      </w:r>
    </w:p>
    <w:p w:rsidR="00531B37" w:rsidRPr="00057388" w:rsidRDefault="00531B37" w:rsidP="00177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>Разработка требований и технического задания к программе «Электронный журнал».</w:t>
      </w:r>
    </w:p>
    <w:p w:rsidR="00531B37" w:rsidRPr="00057388" w:rsidRDefault="00531B37" w:rsidP="00177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 xml:space="preserve">Разработка требований к </w:t>
      </w:r>
      <w:r>
        <w:rPr>
          <w:rFonts w:ascii="Times New Roman" w:hAnsi="Times New Roman" w:cs="Times New Roman"/>
          <w:sz w:val="24"/>
          <w:szCs w:val="24"/>
        </w:rPr>
        <w:t>модулю программы</w:t>
      </w:r>
      <w:r w:rsidRPr="00057388">
        <w:rPr>
          <w:rFonts w:ascii="Times New Roman" w:hAnsi="Times New Roman" w:cs="Times New Roman"/>
          <w:sz w:val="24"/>
          <w:szCs w:val="24"/>
        </w:rPr>
        <w:t xml:space="preserve"> «Электронный журнал».</w:t>
      </w:r>
    </w:p>
    <w:p w:rsidR="00531B37" w:rsidRPr="00057388" w:rsidRDefault="00531B37" w:rsidP="00177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>П</w:t>
      </w:r>
      <w:bookmarkStart w:id="0" w:name="_GoBack"/>
      <w:bookmarkEnd w:id="0"/>
      <w:r w:rsidRPr="00057388">
        <w:rPr>
          <w:rFonts w:ascii="Times New Roman" w:hAnsi="Times New Roman" w:cs="Times New Roman"/>
          <w:sz w:val="24"/>
          <w:szCs w:val="24"/>
        </w:rPr>
        <w:t xml:space="preserve">остроение </w:t>
      </w:r>
      <w:r w:rsidRPr="00057388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57388">
        <w:rPr>
          <w:rFonts w:ascii="Times New Roman" w:hAnsi="Times New Roman" w:cs="Times New Roman"/>
          <w:sz w:val="24"/>
          <w:szCs w:val="24"/>
        </w:rPr>
        <w:t>-диаграмм к программе «Электронный журнал».</w:t>
      </w:r>
    </w:p>
    <w:p w:rsidR="00531B37" w:rsidRPr="00057388" w:rsidRDefault="00531B37" w:rsidP="00177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>Разработка программы «Электронный журнал».</w:t>
      </w:r>
    </w:p>
    <w:p w:rsidR="00531B37" w:rsidRPr="00057388" w:rsidRDefault="00531B37" w:rsidP="00177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>Тестирование, отладка, оптимизация программы «Электронный журнал».</w:t>
      </w:r>
    </w:p>
    <w:p w:rsidR="00531B37" w:rsidRPr="00057388" w:rsidRDefault="00531B37" w:rsidP="0005738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>Результаты работы по учебной практике предоставляются в следующем объёме.</w:t>
      </w:r>
    </w:p>
    <w:p w:rsidR="00531B37" w:rsidRPr="00DF797B" w:rsidRDefault="00531B37" w:rsidP="0005738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797B">
        <w:rPr>
          <w:rFonts w:ascii="Times New Roman" w:hAnsi="Times New Roman" w:cs="Times New Roman"/>
          <w:b/>
          <w:bCs/>
          <w:sz w:val="24"/>
          <w:szCs w:val="24"/>
        </w:rPr>
        <w:t>Программная часть</w:t>
      </w:r>
    </w:p>
    <w:p w:rsidR="00531B37" w:rsidRPr="00057388" w:rsidRDefault="00531B37" w:rsidP="006B4D0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>На съёмном носителе (диске) предоставляется разработанная программа «Электронный журнал» с интерфейсом, позволяющим продемонстрироватьвсе возможности разработанного приложения.</w:t>
      </w:r>
    </w:p>
    <w:p w:rsidR="00531B37" w:rsidRPr="00DF797B" w:rsidRDefault="00531B37" w:rsidP="0005738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797B"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</w:t>
      </w:r>
    </w:p>
    <w:p w:rsidR="00531B37" w:rsidRPr="00057388" w:rsidRDefault="00531B37" w:rsidP="0005738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>В пояснительной записке описываются все этапы работы по программе учебной практики. Записка должна содержать описание следующих этапов:</w:t>
      </w:r>
    </w:p>
    <w:p w:rsidR="00531B37" w:rsidRPr="00057388" w:rsidRDefault="00531B37" w:rsidP="008D4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>Разработка и программирование по программе «Электронный журнал».</w:t>
      </w:r>
    </w:p>
    <w:p w:rsidR="00531B37" w:rsidRPr="00057388" w:rsidRDefault="00531B37" w:rsidP="008D4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>Тестирование, отладка, оптимизация программы «Электронный журнал».</w:t>
      </w:r>
    </w:p>
    <w:p w:rsidR="00531B37" w:rsidRPr="00057388" w:rsidRDefault="00531B37" w:rsidP="008D4AD9">
      <w:pPr>
        <w:tabs>
          <w:tab w:val="left" w:pos="7740"/>
          <w:tab w:val="left" w:pos="84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5" o:spid="_x0000_s1029" style="position:absolute;z-index:251654656;visibility:visible" from="400.95pt,13.5pt" to="415.2pt,13.5pt" strokeweight=".5pt">
            <v:stroke joinstyle="miter"/>
          </v:line>
        </w:pict>
      </w:r>
      <w:r>
        <w:rPr>
          <w:noProof/>
          <w:lang w:eastAsia="ru-RU"/>
        </w:rPr>
        <w:pict>
          <v:line id="Прямая соединительная линия 4" o:spid="_x0000_s1030" style="position:absolute;z-index:251653632;visibility:visible" from="361.2pt,13.5pt" to="384.45pt,13.5pt" strokeweight=".5pt">
            <v:stroke joinstyle="miter"/>
          </v:line>
        </w:pict>
      </w:r>
      <w:r>
        <w:rPr>
          <w:noProof/>
          <w:lang w:eastAsia="ru-RU"/>
        </w:rPr>
        <w:pict>
          <v:line id="Прямая соединительная линия 3" o:spid="_x0000_s1031" style="position:absolute;z-index:251652608;visibility:visible" from="87.45pt,12.75pt" to="348.45pt,12.75pt" strokeweight=".5pt">
            <v:stroke joinstyle="miter"/>
          </v:line>
        </w:pict>
      </w:r>
      <w:r w:rsidRPr="00057388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Pr="00057388"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057388">
        <w:rPr>
          <w:rFonts w:ascii="Times New Roman" w:hAnsi="Times New Roman" w:cs="Times New Roman"/>
          <w:sz w:val="24"/>
          <w:szCs w:val="24"/>
        </w:rPr>
        <w:tab/>
        <w:t>г.</w:t>
      </w:r>
    </w:p>
    <w:p w:rsidR="00531B37" w:rsidRPr="00057388" w:rsidRDefault="00531B37" w:rsidP="008D4AD9">
      <w:pPr>
        <w:tabs>
          <w:tab w:val="left" w:pos="313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32" style="position:absolute;z-index:251655680;visibility:visible" from="88.95pt,11.25pt" to="424.2pt,11.25pt" strokeweight=".5pt">
            <v:stroke joinstyle="miter"/>
          </v:line>
        </w:pict>
      </w:r>
      <w:r>
        <w:rPr>
          <w:rFonts w:ascii="Times New Roman" w:hAnsi="Times New Roman" w:cs="Times New Roman"/>
          <w:sz w:val="24"/>
          <w:szCs w:val="24"/>
        </w:rPr>
        <w:t xml:space="preserve">Преподаватель                  </w:t>
      </w:r>
      <w:r w:rsidRPr="00057388">
        <w:rPr>
          <w:rFonts w:ascii="Times New Roman" w:hAnsi="Times New Roman" w:cs="Times New Roman"/>
          <w:sz w:val="24"/>
          <w:szCs w:val="24"/>
        </w:rPr>
        <w:t>Абраменко Егор Русланович</w:t>
      </w:r>
    </w:p>
    <w:p w:rsidR="00531B37" w:rsidRPr="00057388" w:rsidRDefault="00531B37" w:rsidP="00F316CD">
      <w:p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ab/>
      </w:r>
      <w:r w:rsidRPr="00057388">
        <w:rPr>
          <w:rFonts w:ascii="Times New Roman" w:hAnsi="Times New Roman" w:cs="Times New Roman"/>
          <w:sz w:val="20"/>
          <w:szCs w:val="20"/>
        </w:rPr>
        <w:t>(Фамилия, имя, отчество)</w:t>
      </w:r>
      <w:r>
        <w:rPr>
          <w:rFonts w:ascii="Times New Roman" w:hAnsi="Times New Roman" w:cs="Times New Roman"/>
          <w:sz w:val="20"/>
          <w:szCs w:val="20"/>
        </w:rPr>
        <w:t xml:space="preserve">                  подпись       </w:t>
      </w:r>
    </w:p>
    <w:p w:rsidR="00531B37" w:rsidRPr="00057388" w:rsidRDefault="00531B37" w:rsidP="005715D4">
      <w:pPr>
        <w:tabs>
          <w:tab w:val="left" w:pos="5790"/>
          <w:tab w:val="left" w:pos="6372"/>
          <w:tab w:val="left" w:pos="7950"/>
        </w:tabs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10" o:spid="_x0000_s1033" style="position:absolute;left:0;text-align:left;z-index:251659776;visibility:visible" from="406.95pt,12.75pt" to="421.2pt,12.75pt" strokeweight=".5pt">
            <v:stroke joinstyle="miter"/>
          </v:line>
        </w:pict>
      </w:r>
      <w:r>
        <w:rPr>
          <w:noProof/>
          <w:lang w:eastAsia="ru-RU"/>
        </w:rPr>
        <w:pict>
          <v:line id="Прямая соединительная линия 9" o:spid="_x0000_s1034" style="position:absolute;left:0;text-align:left;z-index:251658752;visibility:visible" from="346.2pt,13.5pt" to="386.7pt,13.5pt" strokeweight=".5pt">
            <v:stroke joinstyle="miter"/>
          </v:line>
        </w:pict>
      </w:r>
      <w:r>
        <w:rPr>
          <w:noProof/>
          <w:lang w:eastAsia="ru-RU"/>
        </w:rPr>
        <w:pict>
          <v:line id="Прямая соединительная линия 8" o:spid="_x0000_s1035" style="position:absolute;left:0;text-align:left;z-index:251657728;visibility:visible" from="292.95pt,12.75pt" to="329.7pt,12.75pt" strokeweight=".5pt">
            <v:stroke joinstyle="miter"/>
          </v:line>
        </w:pict>
      </w:r>
      <w:r>
        <w:rPr>
          <w:noProof/>
          <w:lang w:eastAsia="ru-RU"/>
        </w:rPr>
        <w:pict>
          <v:line id="Прямая соединительная линия 7" o:spid="_x0000_s1036" style="position:absolute;left:0;text-align:left;z-index:251656704;visibility:visible" from="90.45pt,12pt" to="276.45pt,12pt" strokeweight=".5pt">
            <v:stroke joinstyle="miter"/>
          </v:line>
        </w:pict>
      </w:r>
      <w:r w:rsidRPr="00057388">
        <w:rPr>
          <w:rFonts w:ascii="Times New Roman" w:hAnsi="Times New Roman" w:cs="Times New Roman"/>
          <w:sz w:val="24"/>
          <w:szCs w:val="24"/>
        </w:rPr>
        <w:t xml:space="preserve">Задание получил </w:t>
      </w:r>
      <w:r w:rsidRPr="00057388">
        <w:rPr>
          <w:rFonts w:ascii="Times New Roman" w:hAnsi="Times New Roman" w:cs="Times New Roman"/>
          <w:sz w:val="24"/>
          <w:szCs w:val="24"/>
        </w:rPr>
        <w:tab/>
        <w:t>«</w:t>
      </w:r>
      <w:r w:rsidRPr="00057388">
        <w:rPr>
          <w:rFonts w:ascii="Times New Roman" w:hAnsi="Times New Roman" w:cs="Times New Roman"/>
          <w:sz w:val="24"/>
          <w:szCs w:val="24"/>
        </w:rPr>
        <w:tab/>
        <w:t xml:space="preserve">    »</w:t>
      </w:r>
      <w:r w:rsidRPr="00057388"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057388">
        <w:rPr>
          <w:rFonts w:ascii="Times New Roman" w:hAnsi="Times New Roman" w:cs="Times New Roman"/>
          <w:sz w:val="24"/>
          <w:szCs w:val="24"/>
        </w:rPr>
        <w:tab/>
        <w:t>г.</w:t>
      </w:r>
    </w:p>
    <w:p w:rsidR="00531B37" w:rsidRPr="00057388" w:rsidRDefault="00531B37" w:rsidP="00F316CD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057388">
        <w:rPr>
          <w:rFonts w:ascii="Times New Roman" w:hAnsi="Times New Roman" w:cs="Times New Roman"/>
          <w:sz w:val="24"/>
          <w:szCs w:val="24"/>
        </w:rPr>
        <w:tab/>
      </w:r>
      <w:r w:rsidRPr="00057388">
        <w:rPr>
          <w:rFonts w:ascii="Times New Roman" w:hAnsi="Times New Roman" w:cs="Times New Roman"/>
          <w:sz w:val="20"/>
          <w:szCs w:val="20"/>
        </w:rPr>
        <w:t>(Фамилия, имя, отчество)</w:t>
      </w:r>
      <w:r>
        <w:rPr>
          <w:rFonts w:ascii="Times New Roman" w:hAnsi="Times New Roman" w:cs="Times New Roman"/>
          <w:sz w:val="20"/>
          <w:szCs w:val="20"/>
        </w:rPr>
        <w:t xml:space="preserve">                  подпись</w:t>
      </w:r>
    </w:p>
    <w:sectPr w:rsidR="00531B37" w:rsidRPr="00057388" w:rsidSect="005715D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3A96"/>
    <w:multiLevelType w:val="hybridMultilevel"/>
    <w:tmpl w:val="78886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445AF"/>
    <w:multiLevelType w:val="hybridMultilevel"/>
    <w:tmpl w:val="693A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419D6"/>
    <w:multiLevelType w:val="hybridMultilevel"/>
    <w:tmpl w:val="A3D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321B"/>
    <w:rsid w:val="00057388"/>
    <w:rsid w:val="00177A1C"/>
    <w:rsid w:val="00247C49"/>
    <w:rsid w:val="00386846"/>
    <w:rsid w:val="00397C84"/>
    <w:rsid w:val="00460788"/>
    <w:rsid w:val="0048665E"/>
    <w:rsid w:val="00531B37"/>
    <w:rsid w:val="005715D4"/>
    <w:rsid w:val="005C531A"/>
    <w:rsid w:val="006255FA"/>
    <w:rsid w:val="006B4D08"/>
    <w:rsid w:val="006D5192"/>
    <w:rsid w:val="0072165A"/>
    <w:rsid w:val="007E0CFB"/>
    <w:rsid w:val="008D4AD9"/>
    <w:rsid w:val="009B2F71"/>
    <w:rsid w:val="00BE5A77"/>
    <w:rsid w:val="00BE7F5F"/>
    <w:rsid w:val="00C11454"/>
    <w:rsid w:val="00C75360"/>
    <w:rsid w:val="00D52A05"/>
    <w:rsid w:val="00D6321B"/>
    <w:rsid w:val="00DF797B"/>
    <w:rsid w:val="00E6421C"/>
    <w:rsid w:val="00F3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77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77A1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37</TotalTime>
  <Pages>2</Pages>
  <Words>226</Words>
  <Characters>1289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P1-16</dc:creator>
  <cp:keywords/>
  <dc:description/>
  <cp:lastModifiedBy>km</cp:lastModifiedBy>
  <cp:revision>16</cp:revision>
  <dcterms:created xsi:type="dcterms:W3CDTF">2019-11-20T06:11:00Z</dcterms:created>
  <dcterms:modified xsi:type="dcterms:W3CDTF">2020-12-21T16:38:00Z</dcterms:modified>
</cp:coreProperties>
</file>